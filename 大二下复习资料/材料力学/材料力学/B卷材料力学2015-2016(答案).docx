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648" w:type="dxa"/>
        <w:tblLook w:val="01E0"/>
      </w:tblPr>
      <w:tblGrid>
        <w:gridCol w:w="1440"/>
        <w:gridCol w:w="8640"/>
      </w:tblGrid>
      <w:tr w:rsidR="00E21A43" w:rsidTr="00B333CD">
        <w:trPr>
          <w:trHeight w:val="613"/>
        </w:trPr>
        <w:tc>
          <w:tcPr>
            <w:tcW w:w="1440" w:type="dxa"/>
            <w:vMerge w:val="restart"/>
          </w:tcPr>
          <w:p w:rsidR="00E21A43" w:rsidRDefault="00E21A43" w:rsidP="00F57358">
            <w:r>
              <w:rPr>
                <w:noProof/>
              </w:rPr>
              <w:pict>
                <v:rect id="Rectangle 25" o:spid="_x0000_s1026" style="position:absolute;left:0;text-align:left;margin-left:-12.9pt;margin-top:-7.8pt;width:90pt;height:70.95pt;z-index:251641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">
                  <v:textbox>
                    <w:txbxContent>
                      <w:p w:rsidR="00E21A43" w:rsidRDefault="00E21A43">
                        <w:r>
                          <w:rPr>
                            <w:rFonts w:hint="eastAsia"/>
                          </w:rPr>
                          <w:t>本试卷适应范围</w:t>
                        </w:r>
                        <w:r>
                          <w:t>14</w:t>
                        </w:r>
                        <w:r>
                          <w:rPr>
                            <w:rFonts w:hint="eastAsia"/>
                          </w:rPr>
                          <w:t>级机制、车辆、材控、交运、农机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line id="Line 88" o:spid="_x0000_s1027" style="position:absolute;left:0;text-align:left;z-index:251644416;visibility:visible" from="-14.25pt,-.35pt" to="-14.25pt,7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" strokeweight="1pt">
                  <v:stroke dashstyle="1 1" endcap="round"/>
                </v:line>
              </w:pict>
            </w:r>
          </w:p>
        </w:tc>
        <w:tc>
          <w:tcPr>
            <w:tcW w:w="8640" w:type="dxa"/>
          </w:tcPr>
          <w:p w:rsidR="00E21A43" w:rsidRDefault="00E21A43">
            <w:r>
              <w:rPr>
                <w:rFonts w:eastAsia="楷体_GB2312"/>
                <w:b/>
                <w:bCs/>
                <w:sz w:val="44"/>
              </w:rPr>
              <w:t xml:space="preserve">      </w:t>
            </w:r>
            <w:r w:rsidRPr="00B333CD">
              <w:rPr>
                <w:rFonts w:eastAsia="楷体_GB2312" w:hint="eastAsia"/>
                <w:b/>
                <w:bCs/>
                <w:sz w:val="44"/>
              </w:rPr>
              <w:t>南京农业大学试题</w:t>
            </w:r>
            <w:r>
              <w:rPr>
                <w:rFonts w:eastAsia="楷体_GB2312" w:hint="eastAsia"/>
                <w:b/>
                <w:bCs/>
                <w:sz w:val="44"/>
              </w:rPr>
              <w:t>参考答案</w:t>
            </w:r>
          </w:p>
        </w:tc>
      </w:tr>
      <w:tr w:rsidR="00E21A43" w:rsidTr="00B333CD">
        <w:trPr>
          <w:trHeight w:val="615"/>
        </w:trPr>
        <w:tc>
          <w:tcPr>
            <w:tcW w:w="1440" w:type="dxa"/>
            <w:vMerge/>
          </w:tcPr>
          <w:p w:rsidR="00E21A43" w:rsidRDefault="00E21A43"/>
        </w:tc>
        <w:tc>
          <w:tcPr>
            <w:tcW w:w="8640" w:type="dxa"/>
            <w:vAlign w:val="center"/>
          </w:tcPr>
          <w:p w:rsidR="00E21A43" w:rsidRDefault="00E21A43" w:rsidP="00E21A43">
            <w:pPr>
              <w:ind w:leftChars="-168" w:left="31680" w:hangingChars="146" w:firstLine="3168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2015-2016</w:t>
            </w:r>
            <w:r w:rsidRPr="00B333CD">
              <w:rPr>
                <w:rFonts w:hint="eastAsia"/>
                <w:b/>
                <w:bCs/>
                <w:sz w:val="24"/>
              </w:rPr>
              <w:t>学年</w:t>
            </w:r>
            <w:r>
              <w:rPr>
                <w:rFonts w:hint="eastAsia"/>
                <w:b/>
                <w:bCs/>
                <w:sz w:val="24"/>
              </w:rPr>
              <w:t>第二</w:t>
            </w:r>
            <w:r w:rsidRPr="00B333CD">
              <w:rPr>
                <w:rFonts w:hint="eastAsia"/>
                <w:b/>
                <w:bCs/>
                <w:sz w:val="24"/>
              </w:rPr>
              <w:t>学期</w:t>
            </w:r>
            <w:r w:rsidRPr="00B333CD">
              <w:rPr>
                <w:rFonts w:hint="eastAsia"/>
                <w:b/>
                <w:sz w:val="24"/>
              </w:rPr>
              <w:t>课程类型：必修</w:t>
            </w:r>
            <w:r>
              <w:rPr>
                <w:rFonts w:hint="eastAsia"/>
                <w:b/>
                <w:sz w:val="24"/>
              </w:rPr>
              <w:t>（</w:t>
            </w:r>
            <w:r>
              <w:rPr>
                <w:rFonts w:ascii="宋体" w:hAnsi="宋体" w:hint="eastAsia"/>
                <w:b/>
                <w:sz w:val="24"/>
              </w:rPr>
              <w:t>√</w:t>
            </w:r>
            <w:r>
              <w:rPr>
                <w:rFonts w:hint="eastAsia"/>
                <w:b/>
                <w:sz w:val="24"/>
              </w:rPr>
              <w:t>）</w:t>
            </w:r>
            <w:r w:rsidRPr="00B333CD">
              <w:rPr>
                <w:rFonts w:hint="eastAsia"/>
                <w:b/>
                <w:sz w:val="24"/>
              </w:rPr>
              <w:t>、选修</w:t>
            </w:r>
          </w:p>
          <w:p w:rsidR="00E21A43" w:rsidRPr="00B333CD" w:rsidRDefault="00E21A43" w:rsidP="003C64A8">
            <w:pPr>
              <w:jc w:val="center"/>
              <w:rPr>
                <w:b/>
                <w:bCs/>
                <w:sz w:val="24"/>
              </w:rPr>
            </w:pPr>
            <w:r w:rsidRPr="00B333CD">
              <w:rPr>
                <w:rFonts w:hint="eastAsia"/>
                <w:b/>
                <w:bCs/>
                <w:sz w:val="24"/>
              </w:rPr>
              <w:t>试卷类型：</w:t>
            </w:r>
            <w:r w:rsidRPr="00B333CD">
              <w:rPr>
                <w:b/>
                <w:bCs/>
                <w:sz w:val="24"/>
              </w:rPr>
              <w:t>A</w:t>
            </w:r>
            <w:r w:rsidRPr="00B333CD">
              <w:rPr>
                <w:rFonts w:hint="eastAsia"/>
                <w:b/>
                <w:bCs/>
                <w:sz w:val="24"/>
              </w:rPr>
              <w:t>、</w:t>
            </w:r>
            <w:r w:rsidRPr="00B333CD">
              <w:rPr>
                <w:b/>
                <w:bCs/>
                <w:sz w:val="24"/>
              </w:rPr>
              <w:t>B</w:t>
            </w:r>
            <w:r>
              <w:rPr>
                <w:rFonts w:hint="eastAsia"/>
                <w:b/>
                <w:sz w:val="24"/>
              </w:rPr>
              <w:t>（</w:t>
            </w:r>
            <w:r>
              <w:rPr>
                <w:rFonts w:ascii="宋体" w:hAnsi="宋体" w:hint="eastAsia"/>
                <w:b/>
                <w:sz w:val="24"/>
              </w:rPr>
              <w:t>√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</w:tr>
      <w:tr w:rsidR="00E21A43" w:rsidTr="00B333CD">
        <w:tc>
          <w:tcPr>
            <w:tcW w:w="10080" w:type="dxa"/>
            <w:gridSpan w:val="2"/>
            <w:tcBorders>
              <w:bottom w:val="single" w:sz="4" w:space="0" w:color="auto"/>
            </w:tcBorders>
          </w:tcPr>
          <w:p w:rsidR="00E21A43" w:rsidRDefault="00E21A43" w:rsidP="00AC123E">
            <w:pPr>
              <w:tabs>
                <w:tab w:val="left" w:pos="4020"/>
                <w:tab w:val="left" w:pos="8115"/>
                <w:tab w:val="left" w:pos="9105"/>
              </w:tabs>
            </w:pPr>
            <w:r>
              <w:rPr>
                <w:noProof/>
              </w:rPr>
              <w:pict>
                <v:line id="Line 13" o:spid="_x0000_s1028" style="position:absolute;left:0;text-align:left;z-index:251638272;visibility:visible;mso-position-horizontal-relative:text;mso-position-vertical-relative:text" from="34.5pt,14.1pt" to="139.9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cvaFAIAACs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"/>
              </w:pict>
            </w:r>
            <w:r>
              <w:rPr>
                <w:rFonts w:hint="eastAsia"/>
              </w:rPr>
              <w:t>课程号</w:t>
            </w:r>
            <w:r w:rsidRPr="00E8769E">
              <w:t>3021007</w:t>
            </w:r>
            <w:r>
              <w:tab/>
            </w:r>
            <w:r>
              <w:rPr>
                <w:rFonts w:hint="eastAsia"/>
              </w:rPr>
              <w:t>课程名</w:t>
            </w:r>
            <w:r>
              <w:t xml:space="preserve"> </w:t>
            </w:r>
            <w:r>
              <w:rPr>
                <w:rFonts w:hint="eastAsia"/>
              </w:rPr>
              <w:t>材料力学</w:t>
            </w:r>
            <w:r>
              <w:tab/>
            </w:r>
            <w:r>
              <w:rPr>
                <w:rFonts w:hint="eastAsia"/>
              </w:rPr>
              <w:t>学分</w:t>
            </w:r>
            <w:r>
              <w:tab/>
              <w:t>3</w:t>
            </w:r>
          </w:p>
          <w:p w:rsidR="00E21A43" w:rsidRDefault="00E21A43" w:rsidP="00AC123E">
            <w:pPr>
              <w:tabs>
                <w:tab w:val="left" w:pos="8130"/>
              </w:tabs>
            </w:pPr>
            <w:r>
              <w:rPr>
                <w:noProof/>
              </w:rPr>
              <w:pict>
                <v:line id="Line 15" o:spid="_x0000_s1029" style="position:absolute;left:0;text-align:left;z-index:251640320;visibility:visible" from="436.35pt,-.2pt" to="490.3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+RA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"/>
              </w:pict>
            </w:r>
            <w:r>
              <w:rPr>
                <w:noProof/>
              </w:rPr>
              <w:pict>
                <v:line id="Line 14" o:spid="_x0000_s1030" style="position:absolute;left:0;text-align:left;z-index:251639296;visibility:visible" from="228.6pt,0" to="309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ERZ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"/>
              </w:pict>
            </w:r>
            <w:r>
              <w:tab/>
            </w:r>
          </w:p>
          <w:p w:rsidR="00E21A43" w:rsidRDefault="00E21A43" w:rsidP="00AC123E">
            <w:pPr>
              <w:tabs>
                <w:tab w:val="left" w:pos="4035"/>
                <w:tab w:val="left" w:pos="8130"/>
              </w:tabs>
            </w:pPr>
            <w:r>
              <w:rPr>
                <w:noProof/>
              </w:rPr>
              <w:pict>
                <v:line id="Line 93" o:spid="_x0000_s1031" style="position:absolute;left:0;text-align:left;z-index:251647488;visibility:visible" from="436.5pt,11.2pt" to="490.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NYN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"/>
              </w:pict>
            </w:r>
            <w:r>
              <w:rPr>
                <w:noProof/>
              </w:rPr>
              <w:pict>
                <v:line id="Line 92" o:spid="_x0000_s1032" style="position:absolute;left:0;text-align:left;z-index:251646464;visibility:visible" from="225pt,11.2pt" to="315.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WgjEwIAACo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"/>
              </w:pict>
            </w:r>
            <w:r>
              <w:rPr>
                <w:noProof/>
              </w:rPr>
              <w:pict>
                <v:line id="Line 91" o:spid="_x0000_s1033" style="position:absolute;left:0;text-align:left;z-index:251645440;visibility:visible" from="34.5pt,12.15pt" to="139.9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fU3FQIAACo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"/>
              </w:pict>
            </w:r>
            <w:r>
              <w:rPr>
                <w:rFonts w:hint="eastAsia"/>
              </w:rPr>
              <w:t>学号</w:t>
            </w:r>
            <w:r>
              <w:tab/>
            </w:r>
            <w:r>
              <w:rPr>
                <w:rFonts w:hint="eastAsia"/>
              </w:rPr>
              <w:t>姓名</w:t>
            </w:r>
            <w:r>
              <w:tab/>
            </w:r>
            <w:r>
              <w:rPr>
                <w:rFonts w:hint="eastAsia"/>
              </w:rPr>
              <w:t>班级</w:t>
            </w:r>
          </w:p>
        </w:tc>
      </w:tr>
      <w:tr w:rsidR="00E21A43" w:rsidTr="00C05162">
        <w:trPr>
          <w:trHeight w:val="11684"/>
        </w:trPr>
        <w:tc>
          <w:tcPr>
            <w:tcW w:w="10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97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809"/>
              <w:gridCol w:w="1203"/>
              <w:gridCol w:w="1203"/>
              <w:gridCol w:w="1203"/>
              <w:gridCol w:w="1203"/>
              <w:gridCol w:w="1203"/>
              <w:gridCol w:w="1204"/>
              <w:gridCol w:w="1701"/>
            </w:tblGrid>
            <w:tr w:rsidR="00E21A43" w:rsidTr="00F7418A">
              <w:trPr>
                <w:trHeight w:val="457"/>
              </w:trPr>
              <w:tc>
                <w:tcPr>
                  <w:tcW w:w="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1A43" w:rsidRDefault="00E21A43" w:rsidP="00B333CD">
                  <w:pPr>
                    <w:jc w:val="center"/>
                  </w:pPr>
                  <w:r>
                    <w:rPr>
                      <w:rFonts w:hint="eastAsia"/>
                    </w:rPr>
                    <w:t>题号</w:t>
                  </w:r>
                </w:p>
              </w:tc>
              <w:tc>
                <w:tcPr>
                  <w:tcW w:w="12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1A43" w:rsidRDefault="00E21A43" w:rsidP="00B333CD">
                  <w:pPr>
                    <w:jc w:val="center"/>
                  </w:pPr>
                  <w:r>
                    <w:rPr>
                      <w:rFonts w:hint="eastAsia"/>
                    </w:rPr>
                    <w:t>一</w:t>
                  </w:r>
                </w:p>
              </w:tc>
              <w:tc>
                <w:tcPr>
                  <w:tcW w:w="12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1A43" w:rsidRDefault="00E21A43" w:rsidP="00B333CD">
                  <w:pPr>
                    <w:jc w:val="center"/>
                  </w:pPr>
                  <w:r>
                    <w:rPr>
                      <w:rFonts w:hint="eastAsia"/>
                    </w:rPr>
                    <w:t>二</w:t>
                  </w:r>
                </w:p>
              </w:tc>
              <w:tc>
                <w:tcPr>
                  <w:tcW w:w="12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1A43" w:rsidRDefault="00E21A43" w:rsidP="00B333CD">
                  <w:pPr>
                    <w:jc w:val="center"/>
                  </w:pPr>
                  <w:r>
                    <w:rPr>
                      <w:rFonts w:hint="eastAsia"/>
                    </w:rPr>
                    <w:t>三</w:t>
                  </w:r>
                </w:p>
              </w:tc>
              <w:tc>
                <w:tcPr>
                  <w:tcW w:w="12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1A43" w:rsidRDefault="00E21A43" w:rsidP="00B333CD">
                  <w:pPr>
                    <w:jc w:val="center"/>
                  </w:pPr>
                  <w:r>
                    <w:rPr>
                      <w:rFonts w:hint="eastAsia"/>
                    </w:rPr>
                    <w:t>四</w:t>
                  </w:r>
                </w:p>
              </w:tc>
              <w:tc>
                <w:tcPr>
                  <w:tcW w:w="12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1A43" w:rsidRDefault="00E21A43" w:rsidP="00B333CD">
                  <w:pPr>
                    <w:jc w:val="center"/>
                  </w:pPr>
                  <w:r>
                    <w:rPr>
                      <w:rFonts w:hint="eastAsia"/>
                    </w:rPr>
                    <w:t>五</w:t>
                  </w:r>
                </w:p>
              </w:tc>
              <w:tc>
                <w:tcPr>
                  <w:tcW w:w="12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1A43" w:rsidRDefault="00E21A43" w:rsidP="00B333CD">
                  <w:pPr>
                    <w:jc w:val="center"/>
                  </w:pPr>
                  <w:r>
                    <w:rPr>
                      <w:rFonts w:hint="eastAsia"/>
                    </w:rPr>
                    <w:t>总分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1A43" w:rsidRDefault="00E21A43" w:rsidP="00B333CD">
                  <w:pPr>
                    <w:jc w:val="center"/>
                  </w:pPr>
                  <w:r>
                    <w:rPr>
                      <w:rFonts w:hint="eastAsia"/>
                    </w:rPr>
                    <w:t>签名</w:t>
                  </w:r>
                </w:p>
              </w:tc>
            </w:tr>
            <w:tr w:rsidR="00E21A43" w:rsidTr="00F7418A">
              <w:trPr>
                <w:trHeight w:val="463"/>
              </w:trPr>
              <w:tc>
                <w:tcPr>
                  <w:tcW w:w="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1A43" w:rsidRDefault="00E21A43" w:rsidP="00B333CD">
                  <w:pPr>
                    <w:jc w:val="center"/>
                  </w:pPr>
                  <w:r>
                    <w:rPr>
                      <w:noProof/>
                    </w:rPr>
                    <w:pict>
                      <v:rect id="Rectangle 90" o:spid="_x0000_s1034" style="position:absolute;left:0;text-align:left;margin-left:-54.55pt;margin-top:15.1pt;width:27pt;height:413.4pt;z-index:2516485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" stroked="f">
                        <v:textbox style="mso-next-textbox:#Rectangle 90">
                          <w:txbxContent>
                            <w:p w:rsidR="00E21A43" w:rsidRDefault="00E21A43">
                              <w:r>
                                <w:rPr>
                                  <w:rFonts w:hint="eastAsia"/>
                                </w:rPr>
                                <w:t>装订线</w:t>
                              </w:r>
                            </w:p>
                            <w:p w:rsidR="00E21A43" w:rsidRDefault="00E21A43"/>
                            <w:p w:rsidR="00E21A43" w:rsidRDefault="00E21A43"/>
                            <w:p w:rsidR="00E21A43" w:rsidRDefault="00E21A43"/>
                            <w:p w:rsidR="00E21A43" w:rsidRDefault="00E21A43"/>
                            <w:p w:rsidR="00E21A43" w:rsidRDefault="00E21A43"/>
                            <w:p w:rsidR="00E21A43" w:rsidRDefault="00E21A43"/>
                            <w:p w:rsidR="00E21A43" w:rsidRDefault="00E21A43"/>
                            <w:p w:rsidR="00E21A43" w:rsidRDefault="00E21A43"/>
                            <w:p w:rsidR="00E21A43" w:rsidRDefault="00E21A43"/>
                            <w:p w:rsidR="00E21A43" w:rsidRDefault="00E21A43"/>
                            <w:p w:rsidR="00E21A43" w:rsidRDefault="00E21A43"/>
                            <w:p w:rsidR="00E21A43" w:rsidRDefault="00E21A43"/>
                            <w:p w:rsidR="00E21A43" w:rsidRDefault="00E21A43"/>
                            <w:p w:rsidR="00E21A43" w:rsidRDefault="00E21A43"/>
                            <w:p w:rsidR="00E21A43" w:rsidRDefault="00E21A43"/>
                            <w:p w:rsidR="00E21A43" w:rsidRDefault="00E21A43"/>
                            <w:p w:rsidR="00E21A43" w:rsidRDefault="00E21A43"/>
                            <w:p w:rsidR="00E21A43" w:rsidRDefault="00E21A43"/>
                            <w:p w:rsidR="00E21A43" w:rsidRDefault="00E21A43"/>
                            <w:p w:rsidR="00E21A43" w:rsidRDefault="00E21A43">
                              <w:r>
                                <w:rPr>
                                  <w:rFonts w:hint="eastAsia"/>
                                </w:rPr>
                                <w:t>装订线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rFonts w:hint="eastAsia"/>
                    </w:rPr>
                    <w:t>得分</w:t>
                  </w:r>
                </w:p>
              </w:tc>
              <w:tc>
                <w:tcPr>
                  <w:tcW w:w="12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1A43" w:rsidRDefault="00E21A43" w:rsidP="00B333CD">
                  <w:pPr>
                    <w:jc w:val="center"/>
                  </w:pPr>
                </w:p>
              </w:tc>
              <w:tc>
                <w:tcPr>
                  <w:tcW w:w="12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1A43" w:rsidRDefault="00E21A43" w:rsidP="00B333CD">
                  <w:pPr>
                    <w:jc w:val="center"/>
                  </w:pPr>
                </w:p>
              </w:tc>
              <w:tc>
                <w:tcPr>
                  <w:tcW w:w="12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1A43" w:rsidRDefault="00E21A43" w:rsidP="00B333CD">
                  <w:pPr>
                    <w:jc w:val="center"/>
                  </w:pPr>
                </w:p>
              </w:tc>
              <w:tc>
                <w:tcPr>
                  <w:tcW w:w="12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1A43" w:rsidRDefault="00E21A43" w:rsidP="00B333CD">
                  <w:pPr>
                    <w:jc w:val="center"/>
                  </w:pPr>
                </w:p>
              </w:tc>
              <w:tc>
                <w:tcPr>
                  <w:tcW w:w="12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1A43" w:rsidRDefault="00E21A43" w:rsidP="00B333CD">
                  <w:pPr>
                    <w:jc w:val="center"/>
                  </w:pPr>
                </w:p>
              </w:tc>
              <w:tc>
                <w:tcPr>
                  <w:tcW w:w="12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1A43" w:rsidRDefault="00E21A43" w:rsidP="00B333CD">
                  <w:pPr>
                    <w:jc w:val="center"/>
                  </w:pP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1A43" w:rsidRDefault="00E21A43" w:rsidP="00B333CD">
                  <w:pPr>
                    <w:jc w:val="center"/>
                  </w:pPr>
                </w:p>
              </w:tc>
            </w:tr>
          </w:tbl>
          <w:p w:rsidR="00E21A43" w:rsidRDefault="00E21A43" w:rsidP="000034C8">
            <w:r>
              <w:rPr>
                <w:rFonts w:hint="eastAsia"/>
              </w:rPr>
              <w:t>备注：</w:t>
            </w:r>
            <w:r w:rsidRPr="007141FF">
              <w:rPr>
                <w:rFonts w:hint="eastAsia"/>
                <w:i/>
              </w:rPr>
              <w:t>（允许使用计算器）</w:t>
            </w:r>
          </w:p>
          <w:p w:rsidR="00E21A43" w:rsidRDefault="00E21A43" w:rsidP="000034C8">
            <w:r w:rsidRPr="00350303">
              <w:rPr>
                <w:rFonts w:hint="eastAsia"/>
                <w:sz w:val="24"/>
              </w:rPr>
              <w:t>一、填空题</w:t>
            </w:r>
            <w:r w:rsidRPr="00274D06"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每空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分，共</w:t>
            </w:r>
            <w:r>
              <w:rPr>
                <w:sz w:val="24"/>
              </w:rPr>
              <w:t>1</w:t>
            </w:r>
            <w:r w:rsidRPr="00274D06">
              <w:rPr>
                <w:sz w:val="24"/>
              </w:rPr>
              <w:t>0</w:t>
            </w:r>
            <w:r w:rsidRPr="00274D06">
              <w:rPr>
                <w:rFonts w:hint="eastAsia"/>
                <w:sz w:val="24"/>
              </w:rPr>
              <w:t>分）</w:t>
            </w:r>
          </w:p>
          <w:p w:rsidR="00E21A43" w:rsidRDefault="00E21A43" w:rsidP="009A51B1">
            <w:pPr>
              <w:tabs>
                <w:tab w:val="left" w:pos="3480"/>
                <w:tab w:val="left" w:pos="4425"/>
                <w:tab w:val="left" w:pos="5700"/>
                <w:tab w:val="left" w:pos="7020"/>
              </w:tabs>
              <w:spacing w:line="360" w:lineRule="auto"/>
              <w:rPr>
                <w:rFonts w:ascii="宋体"/>
                <w:szCs w:val="21"/>
              </w:rPr>
            </w:pPr>
            <w:r>
              <w:rPr>
                <w:noProof/>
              </w:rPr>
              <w:pict>
                <v:line id="_x0000_s1035" style="position:absolute;left:0;text-align:left;z-index:251658752;visibility:visible" from="233.85pt,21.75pt" to="291.8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+RA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"/>
              </w:pict>
            </w:r>
            <w:r>
              <w:rPr>
                <w:noProof/>
              </w:rPr>
              <w:pict>
                <v:line id="_x0000_s1036" style="position:absolute;left:0;text-align:left;z-index:251659776;visibility:visible" from="307.1pt,21.6pt" to="361.1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+RA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"/>
              </w:pict>
            </w:r>
            <w:r>
              <w:rPr>
                <w:noProof/>
              </w:rPr>
              <w:pict>
                <v:line id="_x0000_s1037" style="position:absolute;left:0;text-align:left;z-index:251657728;visibility:visible" from="166.6pt,22.05pt" to="220.6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+RA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"/>
              </w:pict>
            </w:r>
            <w:r>
              <w:t>1</w:t>
            </w:r>
            <w:r>
              <w:rPr>
                <w:rFonts w:hint="eastAsia"/>
              </w:rPr>
              <w:t>、根据强度条件</w:t>
            </w:r>
            <w:r w:rsidRPr="004C4D62">
              <w:rPr>
                <w:rFonts w:ascii="宋体" w:hAnsi="宋体" w:hint="eastAsia"/>
                <w:position w:val="-10"/>
                <w:sz w:val="24"/>
              </w:rPr>
              <w:object w:dxaOrig="78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pt;height:15.75pt" o:ole="">
                  <v:imagedata r:id="rId7" o:title=""/>
                </v:shape>
                <o:OLEObject Type="Embed" ProgID="Equation.DSMT4" ShapeID="_x0000_i1025" DrawAspect="Content" ObjectID="_1528826172" r:id="rId8"/>
              </w:object>
            </w:r>
            <w:r w:rsidRPr="004C4D62">
              <w:rPr>
                <w:rFonts w:ascii="宋体" w:hAnsi="宋体" w:hint="eastAsia"/>
                <w:szCs w:val="21"/>
              </w:rPr>
              <w:t>可以进行</w:t>
            </w:r>
            <w:r>
              <w:rPr>
                <w:rFonts w:ascii="宋体"/>
                <w:szCs w:val="21"/>
              </w:rPr>
              <w:tab/>
            </w:r>
            <w:r>
              <w:rPr>
                <w:rFonts w:ascii="宋体" w:hint="eastAsia"/>
                <w:szCs w:val="21"/>
              </w:rPr>
              <w:t>强度校核</w:t>
            </w:r>
            <w:r>
              <w:rPr>
                <w:rFonts w:ascii="宋体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>、确定许可载荷、设计截面尺寸三方面的强度计算。</w:t>
            </w:r>
          </w:p>
          <w:p w:rsidR="00E21A43" w:rsidRDefault="00E21A43" w:rsidP="00FD0FAB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FD0FAB">
              <w:rPr>
                <w:rFonts w:ascii="宋体" w:hAnsi="宋体" w:hint="eastAsia"/>
                <w:szCs w:val="21"/>
              </w:rPr>
              <w:t>现有两根材料、长度及扭矩相同的受扭圆轴，若两者直径之比为</w:t>
            </w:r>
            <w:r w:rsidRPr="00FD0FAB">
              <w:rPr>
                <w:rFonts w:ascii="宋体" w:hAnsi="宋体"/>
                <w:szCs w:val="21"/>
              </w:rPr>
              <w:t>2</w:t>
            </w:r>
            <w:r w:rsidRPr="00FD0FAB">
              <w:rPr>
                <w:rFonts w:ascii="宋体" w:hAnsi="宋体" w:hint="eastAsia"/>
                <w:szCs w:val="21"/>
              </w:rPr>
              <w:t>：</w:t>
            </w:r>
            <w:r w:rsidRPr="00FD0FAB">
              <w:rPr>
                <w:rFonts w:ascii="宋体" w:hAnsi="宋体"/>
                <w:szCs w:val="21"/>
              </w:rPr>
              <w:t>3</w:t>
            </w:r>
            <w:r w:rsidRPr="00FD0FAB">
              <w:rPr>
                <w:rFonts w:ascii="宋体" w:hAnsi="宋体" w:hint="eastAsia"/>
                <w:szCs w:val="21"/>
              </w:rPr>
              <w:t>。则两者最大剪应力之比为</w:t>
            </w:r>
            <w:r w:rsidRPr="00FD0FAB">
              <w:rPr>
                <w:rFonts w:ascii="宋体" w:hAnsi="宋体"/>
                <w:szCs w:val="21"/>
              </w:rPr>
              <w:t>_</w:t>
            </w:r>
          </w:p>
          <w:p w:rsidR="00E21A43" w:rsidRPr="00FD0FAB" w:rsidRDefault="00E21A43" w:rsidP="00FD0FAB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noProof/>
              </w:rPr>
              <w:pict>
                <v:line id="_x0000_s1038" style="position:absolute;left:0;text-align:left;z-index:251675136;visibility:visible" from="161.35pt,18pt" to="219.3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+RA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"/>
              </w:pict>
            </w:r>
            <w:r>
              <w:rPr>
                <w:noProof/>
              </w:rPr>
              <w:pict>
                <v:line id="_x0000_s1039" style="position:absolute;left:0;text-align:left;z-index:251674112;visibility:visible" from="-1.4pt,16.8pt" to="52.6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+RA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"/>
              </w:pict>
            </w:r>
            <w:r>
              <w:rPr>
                <w:rFonts w:ascii="宋体" w:hAnsi="宋体"/>
                <w:szCs w:val="21"/>
              </w:rPr>
              <w:t xml:space="preserve">  27</w:t>
            </w:r>
            <w:r>
              <w:rPr>
                <w:rFonts w:ascii="宋体" w:hAnsi="宋体" w:hint="eastAsia"/>
                <w:szCs w:val="21"/>
              </w:rPr>
              <w:t>：</w:t>
            </w:r>
            <w:r>
              <w:rPr>
                <w:rFonts w:ascii="宋体" w:hAnsi="宋体"/>
                <w:szCs w:val="21"/>
              </w:rPr>
              <w:t xml:space="preserve">8   </w:t>
            </w:r>
            <w:r w:rsidRPr="00FD0FAB">
              <w:rPr>
                <w:rFonts w:ascii="宋体" w:hAnsi="宋体" w:hint="eastAsia"/>
                <w:szCs w:val="21"/>
              </w:rPr>
              <w:t>，此时抗扭刚度之比为</w:t>
            </w:r>
            <w:r>
              <w:rPr>
                <w:rFonts w:ascii="宋体" w:hAnsi="宋体"/>
                <w:szCs w:val="21"/>
              </w:rPr>
              <w:t xml:space="preserve">   16</w:t>
            </w:r>
            <w:r>
              <w:rPr>
                <w:rFonts w:ascii="宋体" w:hAnsi="宋体" w:hint="eastAsia"/>
                <w:szCs w:val="21"/>
              </w:rPr>
              <w:t>：</w:t>
            </w:r>
            <w:r>
              <w:rPr>
                <w:rFonts w:ascii="宋体" w:hAnsi="宋体"/>
                <w:szCs w:val="21"/>
              </w:rPr>
              <w:t xml:space="preserve">81    </w:t>
            </w:r>
            <w:r w:rsidRPr="00FD0FAB">
              <w:rPr>
                <w:rFonts w:ascii="宋体" w:hAnsi="宋体" w:hint="eastAsia"/>
                <w:szCs w:val="21"/>
              </w:rPr>
              <w:t>。</w:t>
            </w:r>
          </w:p>
          <w:p w:rsidR="00E21A43" w:rsidRDefault="00E21A43" w:rsidP="00FD0FAB">
            <w:pPr>
              <w:spacing w:line="360" w:lineRule="auto"/>
            </w:pPr>
            <w:r>
              <w:rPr>
                <w:noProof/>
              </w:rPr>
              <w:pict>
                <v:line id="_x0000_s1040" style="position:absolute;left:0;text-align:left;z-index:251661824;visibility:visible" from="330.35pt,16.35pt" to="384.3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+RA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"/>
              </w:pict>
            </w:r>
            <w:r>
              <w:rPr>
                <w:noProof/>
              </w:rPr>
              <w:pict>
                <v:line id="_x0000_s1041" style="position:absolute;left:0;text-align:left;z-index:251660800;visibility:visible" from="236.85pt,18pt" to="290.8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+RA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"/>
              </w:pict>
            </w:r>
            <w:r>
              <w:t>3</w:t>
            </w:r>
            <w:r>
              <w:rPr>
                <w:rFonts w:hint="eastAsia"/>
              </w:rPr>
              <w:t>、</w:t>
            </w:r>
            <w:r>
              <w:rPr>
                <w:rFonts w:ascii="宋体" w:hAnsi="宋体" w:hint="eastAsia"/>
                <w:szCs w:val="21"/>
              </w:rPr>
              <w:t>一段梁发生纯弯曲变形时，这段梁各截面的剪力</w:t>
            </w:r>
            <w:r>
              <w:rPr>
                <w:rFonts w:ascii="宋体"/>
                <w:szCs w:val="21"/>
              </w:rPr>
              <w:tab/>
            </w:r>
            <w:r>
              <w:rPr>
                <w:rFonts w:ascii="宋体" w:hint="eastAsia"/>
                <w:szCs w:val="21"/>
              </w:rPr>
              <w:t>为</w:t>
            </w:r>
            <w:r>
              <w:rPr>
                <w:rFonts w:ascii="宋体"/>
                <w:szCs w:val="21"/>
              </w:rPr>
              <w:t>0</w:t>
            </w:r>
            <w:r>
              <w:rPr>
                <w:rFonts w:asci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、弯矩</w:t>
            </w:r>
            <w:r>
              <w:rPr>
                <w:rFonts w:ascii="宋体"/>
                <w:szCs w:val="21"/>
              </w:rPr>
              <w:tab/>
            </w:r>
            <w:r>
              <w:rPr>
                <w:rFonts w:ascii="宋体" w:hint="eastAsia"/>
                <w:szCs w:val="21"/>
              </w:rPr>
              <w:t>不为</w:t>
            </w:r>
            <w:r>
              <w:rPr>
                <w:rFonts w:ascii="宋体"/>
                <w:szCs w:val="21"/>
              </w:rPr>
              <w:t>0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:rsidR="00E21A43" w:rsidRPr="00426C6C" w:rsidRDefault="00E21A43" w:rsidP="00426C6C">
            <w:r>
              <w:rPr>
                <w:noProof/>
              </w:rPr>
              <w:pict>
                <v:line id="_x0000_s1042" style="position:absolute;left:0;text-align:left;z-index:251662848;visibility:visible" from="138.85pt,13.2pt" to="192.8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+RA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"/>
              </w:pict>
            </w:r>
            <w:r>
              <w:rPr>
                <w:noProof/>
              </w:rPr>
              <w:pict>
                <v:line id="_x0000_s1043" style="position:absolute;left:0;text-align:left;z-index:251663872;visibility:visible" from="353.35pt,14.1pt" to="407.3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+RA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"/>
              </w:pict>
            </w:r>
            <w:r>
              <w:t>4</w:t>
            </w:r>
            <w:r>
              <w:rPr>
                <w:rFonts w:hint="eastAsia"/>
              </w:rPr>
              <w:t>、第一、二强度理论主要用于</w:t>
            </w:r>
            <w:r>
              <w:t xml:space="preserve">  </w:t>
            </w:r>
            <w:r>
              <w:rPr>
                <w:rFonts w:hint="eastAsia"/>
              </w:rPr>
              <w:t>脆性</w:t>
            </w:r>
            <w:r>
              <w:t xml:space="preserve">    </w:t>
            </w:r>
            <w:r w:rsidRPr="00426C6C">
              <w:rPr>
                <w:rFonts w:hint="eastAsia"/>
              </w:rPr>
              <w:t>材料；</w:t>
            </w:r>
            <w:r>
              <w:rPr>
                <w:rFonts w:hint="eastAsia"/>
              </w:rPr>
              <w:t>第三、四强度理论主要用于</w:t>
            </w:r>
            <w:r>
              <w:t xml:space="preserve">   </w:t>
            </w:r>
            <w:r>
              <w:rPr>
                <w:rFonts w:hint="eastAsia"/>
              </w:rPr>
              <w:t>塑性</w:t>
            </w:r>
            <w:r>
              <w:t xml:space="preserve">    </w:t>
            </w:r>
            <w:r w:rsidRPr="00426C6C">
              <w:rPr>
                <w:rFonts w:hint="eastAsia"/>
              </w:rPr>
              <w:t>材料</w:t>
            </w:r>
            <w:r>
              <w:rPr>
                <w:rFonts w:hint="eastAsia"/>
              </w:rPr>
              <w:t>。</w:t>
            </w:r>
          </w:p>
          <w:p w:rsidR="00E21A43" w:rsidRPr="00426C6C" w:rsidRDefault="00E21A43" w:rsidP="00710D36">
            <w:pPr>
              <w:spacing w:line="360" w:lineRule="auto"/>
            </w:pPr>
            <w:r>
              <w:rPr>
                <w:noProof/>
              </w:rPr>
              <w:pict>
                <v:line id="_x0000_s1044" style="position:absolute;left:0;text-align:left;z-index:251664896;visibility:visible" from="164.85pt,16.5pt" to="218.8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+RA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"/>
              </w:pict>
            </w:r>
            <w:r>
              <w:t>5</w:t>
            </w:r>
            <w:r>
              <w:rPr>
                <w:rFonts w:hint="eastAsia"/>
              </w:rPr>
              <w:t>、若两根细长压杆的柔度相等，当</w:t>
            </w:r>
            <w:r>
              <w:t xml:space="preserve">   </w:t>
            </w:r>
            <w:r>
              <w:rPr>
                <w:rFonts w:hint="eastAsia"/>
              </w:rPr>
              <w:t>材料</w:t>
            </w:r>
            <w:r>
              <w:t xml:space="preserve">    </w:t>
            </w:r>
            <w:r>
              <w:rPr>
                <w:rFonts w:hint="eastAsia"/>
              </w:rPr>
              <w:t>相同时，它们的临界应力相等。</w:t>
            </w:r>
          </w:p>
          <w:p w:rsidR="00E21A43" w:rsidRPr="00350303" w:rsidRDefault="00E21A43" w:rsidP="0015750D">
            <w:pPr>
              <w:spacing w:line="400" w:lineRule="exact"/>
              <w:rPr>
                <w:sz w:val="24"/>
              </w:rPr>
            </w:pPr>
            <w:r w:rsidRPr="00350303">
              <w:rPr>
                <w:rFonts w:hint="eastAsia"/>
                <w:sz w:val="24"/>
              </w:rPr>
              <w:t>二、选择题（每题</w:t>
            </w:r>
            <w:r w:rsidRPr="00350303">
              <w:rPr>
                <w:sz w:val="24"/>
              </w:rPr>
              <w:t>2</w:t>
            </w:r>
            <w:r w:rsidRPr="00350303">
              <w:rPr>
                <w:rFonts w:hint="eastAsia"/>
                <w:sz w:val="24"/>
              </w:rPr>
              <w:t>分，共</w:t>
            </w:r>
            <w:r w:rsidRPr="00350303">
              <w:rPr>
                <w:sz w:val="24"/>
              </w:rPr>
              <w:t>20</w:t>
            </w:r>
            <w:r w:rsidRPr="00350303">
              <w:rPr>
                <w:rFonts w:hint="eastAsia"/>
                <w:sz w:val="24"/>
              </w:rPr>
              <w:t>分）</w:t>
            </w:r>
          </w:p>
          <w:p w:rsidR="00E21A43" w:rsidRDefault="00E21A43" w:rsidP="004612F3">
            <w:pPr>
              <w:tabs>
                <w:tab w:val="left" w:pos="9000"/>
              </w:tabs>
            </w:pPr>
            <w:r>
              <w:t>1</w:t>
            </w:r>
            <w:r>
              <w:rPr>
                <w:rFonts w:hint="eastAsia"/>
              </w:rPr>
              <w:t>、低碳钢材料在拉伸实验过程中，不发生明显的塑性变形时，承受的最大应力应当小于（</w:t>
            </w:r>
            <w:r>
              <w:t xml:space="preserve">   D</w:t>
            </w:r>
            <w:r>
              <w:tab/>
            </w:r>
            <w:r>
              <w:rPr>
                <w:rFonts w:hint="eastAsia"/>
              </w:rPr>
              <w:t>）的数值。</w:t>
            </w:r>
          </w:p>
          <w:p w:rsidR="00E21A43" w:rsidRPr="0015750D" w:rsidRDefault="00E21A43" w:rsidP="004612F3">
            <w:pPr>
              <w:tabs>
                <w:tab w:val="left" w:pos="9000"/>
              </w:tabs>
            </w:pPr>
            <w:r>
              <w:rPr>
                <w:rFonts w:hint="eastAsia"/>
              </w:rPr>
              <w:t>（</w:t>
            </w:r>
            <w:r>
              <w:t>A</w:t>
            </w:r>
            <w:r>
              <w:rPr>
                <w:rFonts w:hint="eastAsia"/>
              </w:rPr>
              <w:t>）比例极限</w:t>
            </w:r>
            <w:r>
              <w:t xml:space="preserve">             </w:t>
            </w:r>
            <w:r>
              <w:rPr>
                <w:rFonts w:hint="eastAsia"/>
              </w:rPr>
              <w:t>（</w:t>
            </w:r>
            <w:r>
              <w:t>B</w:t>
            </w:r>
            <w:r>
              <w:rPr>
                <w:rFonts w:hint="eastAsia"/>
              </w:rPr>
              <w:t>）许用应力</w:t>
            </w:r>
            <w:r>
              <w:t xml:space="preserve">             </w:t>
            </w:r>
            <w:bookmarkStart w:id="0" w:name="OLE_LINK3"/>
            <w:bookmarkStart w:id="1" w:name="OLE_LINK4"/>
            <w:r>
              <w:rPr>
                <w:rFonts w:hint="eastAsia"/>
              </w:rPr>
              <w:t>（</w:t>
            </w:r>
            <w:r>
              <w:t>C</w:t>
            </w:r>
            <w:r>
              <w:rPr>
                <w:rFonts w:hint="eastAsia"/>
              </w:rPr>
              <w:t>）</w:t>
            </w:r>
            <w:bookmarkEnd w:id="0"/>
            <w:bookmarkEnd w:id="1"/>
            <w:r>
              <w:rPr>
                <w:rFonts w:hint="eastAsia"/>
              </w:rPr>
              <w:t>强度极限</w:t>
            </w:r>
            <w:r>
              <w:t xml:space="preserve">          </w:t>
            </w:r>
            <w:r>
              <w:rPr>
                <w:rFonts w:hint="eastAsia"/>
              </w:rPr>
              <w:t>（</w:t>
            </w:r>
            <w:r>
              <w:t>D</w:t>
            </w:r>
            <w:r>
              <w:rPr>
                <w:rFonts w:hint="eastAsia"/>
              </w:rPr>
              <w:t>）屈服极限</w:t>
            </w:r>
          </w:p>
          <w:p w:rsidR="00E21A43" w:rsidRPr="0015750D" w:rsidRDefault="00E21A43"/>
          <w:p w:rsidR="00E21A43" w:rsidRPr="000873C4" w:rsidRDefault="00E21A43">
            <w:pPr>
              <w:rPr>
                <w:szCs w:val="21"/>
              </w:rPr>
            </w:pPr>
            <w:r>
              <w:rPr>
                <w:noProof/>
              </w:rPr>
              <w:pict>
                <v:shape id="_x0000_s1045" type="#_x0000_t75" style="position:absolute;left:0;text-align:left;margin-left:246.6pt;margin-top:17.8pt;width:190.8pt;height:92.95pt;z-index:251652608">
                  <v:imagedata r:id="rId9" o:title=""/>
                </v:shape>
                <o:OLEObject Type="Embed" ProgID="Visio.Drawing.11" ShapeID="_x0000_s1045" DrawAspect="Content" ObjectID="_1528826212" r:id="rId10"/>
              </w:pict>
            </w:r>
            <w:r>
              <w:t>2</w:t>
            </w:r>
            <w:r>
              <w:rPr>
                <w:rFonts w:hint="eastAsia"/>
              </w:rPr>
              <w:t>、如图所示，</w:t>
            </w:r>
            <w:r>
              <w:t>AC</w:t>
            </w:r>
            <w:r>
              <w:rPr>
                <w:rFonts w:hint="eastAsia"/>
              </w:rPr>
              <w:t>段为钢，</w:t>
            </w:r>
            <w:r>
              <w:t>CB</w:t>
            </w:r>
            <w:r>
              <w:rPr>
                <w:rFonts w:hint="eastAsia"/>
              </w:rPr>
              <w:t>段为铝，长度为了</w:t>
            </w:r>
            <w:r>
              <w:t>L</w:t>
            </w:r>
            <w:r>
              <w:rPr>
                <w:rFonts w:hint="eastAsia"/>
              </w:rPr>
              <w:t>，已知钢的弹性模量大于铝的弹性模量，则</w:t>
            </w:r>
            <w:r>
              <w:t>A</w:t>
            </w:r>
            <w:r>
              <w:rPr>
                <w:rFonts w:hint="eastAsia"/>
              </w:rPr>
              <w:t>、</w:t>
            </w:r>
            <w:r>
              <w:t>B</w:t>
            </w:r>
            <w:r>
              <w:rPr>
                <w:rFonts w:hint="eastAsia"/>
              </w:rPr>
              <w:t>端约束反力</w:t>
            </w:r>
            <w:r>
              <w:t>F</w:t>
            </w:r>
            <w:r w:rsidRPr="000873C4">
              <w:rPr>
                <w:sz w:val="11"/>
                <w:szCs w:val="11"/>
              </w:rPr>
              <w:t>RA</w:t>
            </w:r>
            <w:r>
              <w:rPr>
                <w:rFonts w:hint="eastAsia"/>
                <w:sz w:val="24"/>
              </w:rPr>
              <w:t>和</w:t>
            </w:r>
            <w:r>
              <w:rPr>
                <w:sz w:val="24"/>
              </w:rPr>
              <w:t>F</w:t>
            </w:r>
            <w:r w:rsidRPr="000873C4">
              <w:rPr>
                <w:sz w:val="11"/>
                <w:szCs w:val="11"/>
              </w:rPr>
              <w:t>RB</w:t>
            </w:r>
            <w:r>
              <w:rPr>
                <w:rFonts w:hint="eastAsia"/>
                <w:szCs w:val="21"/>
              </w:rPr>
              <w:t>应满足关系</w:t>
            </w:r>
            <w:r>
              <w:rPr>
                <w:rFonts w:hint="eastAsia"/>
              </w:rPr>
              <w:t>（</w:t>
            </w:r>
            <w:r>
              <w:t xml:space="preserve">    C  </w:t>
            </w:r>
            <w:r>
              <w:rPr>
                <w:rFonts w:hint="eastAsia"/>
              </w:rPr>
              <w:t>）。</w:t>
            </w:r>
            <w:r>
              <w:t xml:space="preserve">              </w:t>
            </w:r>
          </w:p>
          <w:p w:rsidR="00E21A43" w:rsidRDefault="00E21A43" w:rsidP="00E26AC2">
            <w:pPr>
              <w:tabs>
                <w:tab w:val="left" w:pos="2175"/>
              </w:tabs>
              <w:spacing w:line="360" w:lineRule="auto"/>
            </w:pPr>
            <w:r>
              <w:rPr>
                <w:rFonts w:hint="eastAsia"/>
              </w:rPr>
              <w:t>（</w:t>
            </w:r>
            <w:r>
              <w:t>A</w:t>
            </w:r>
            <w:r>
              <w:rPr>
                <w:rFonts w:hint="eastAsia"/>
              </w:rPr>
              <w:t>）</w:t>
            </w:r>
            <w:bookmarkStart w:id="2" w:name="OLE_LINK1"/>
            <w:bookmarkStart w:id="3" w:name="OLE_LINK2"/>
            <w:r>
              <w:t>F</w:t>
            </w:r>
            <w:r w:rsidRPr="000873C4">
              <w:rPr>
                <w:sz w:val="11"/>
                <w:szCs w:val="11"/>
              </w:rPr>
              <w:t>RA</w:t>
            </w:r>
            <w:r>
              <w:rPr>
                <w:sz w:val="24"/>
              </w:rPr>
              <w:t>=F</w:t>
            </w:r>
            <w:r w:rsidRPr="000873C4">
              <w:rPr>
                <w:sz w:val="11"/>
                <w:szCs w:val="11"/>
              </w:rPr>
              <w:t>RB</w:t>
            </w:r>
            <w:bookmarkEnd w:id="2"/>
            <w:bookmarkEnd w:id="3"/>
            <w:r>
              <w:rPr>
                <w:sz w:val="11"/>
                <w:szCs w:val="11"/>
              </w:rPr>
              <w:tab/>
              <w:t xml:space="preserve">                                                  </w:t>
            </w:r>
          </w:p>
          <w:p w:rsidR="00E21A43" w:rsidRDefault="00E21A43" w:rsidP="00E26AC2">
            <w:pPr>
              <w:tabs>
                <w:tab w:val="left" w:pos="2175"/>
              </w:tabs>
              <w:spacing w:line="360" w:lineRule="auto"/>
            </w:pPr>
            <w:r>
              <w:rPr>
                <w:rFonts w:hint="eastAsia"/>
              </w:rPr>
              <w:t>（</w:t>
            </w:r>
            <w:r>
              <w:t>B</w:t>
            </w:r>
            <w:r>
              <w:rPr>
                <w:rFonts w:hint="eastAsia"/>
              </w:rPr>
              <w:t>）</w:t>
            </w:r>
            <w:r>
              <w:t>F</w:t>
            </w:r>
            <w:r w:rsidRPr="000873C4">
              <w:rPr>
                <w:sz w:val="11"/>
                <w:szCs w:val="11"/>
              </w:rPr>
              <w:t>RA</w:t>
            </w:r>
            <w:r>
              <w:rPr>
                <w:sz w:val="24"/>
              </w:rPr>
              <w:t>&lt;F</w:t>
            </w:r>
            <w:r w:rsidRPr="000873C4">
              <w:rPr>
                <w:sz w:val="11"/>
                <w:szCs w:val="11"/>
              </w:rPr>
              <w:t>RB</w:t>
            </w:r>
            <w:r>
              <w:rPr>
                <w:sz w:val="11"/>
                <w:szCs w:val="11"/>
              </w:rPr>
              <w:t xml:space="preserve">                                                                  </w:t>
            </w:r>
          </w:p>
          <w:p w:rsidR="00E21A43" w:rsidRDefault="00E21A43" w:rsidP="00E26AC2">
            <w:pPr>
              <w:spacing w:line="360" w:lineRule="auto"/>
            </w:pPr>
            <w:r>
              <w:rPr>
                <w:rFonts w:hint="eastAsia"/>
              </w:rPr>
              <w:t>（</w:t>
            </w:r>
            <w:r>
              <w:t>C</w:t>
            </w:r>
            <w:r>
              <w:rPr>
                <w:rFonts w:hint="eastAsia"/>
              </w:rPr>
              <w:t>）</w:t>
            </w:r>
            <w:r>
              <w:t>F</w:t>
            </w:r>
            <w:r w:rsidRPr="000873C4">
              <w:rPr>
                <w:sz w:val="11"/>
                <w:szCs w:val="11"/>
              </w:rPr>
              <w:t>RA</w:t>
            </w:r>
            <w:r>
              <w:rPr>
                <w:sz w:val="24"/>
              </w:rPr>
              <w:t>&gt;F</w:t>
            </w:r>
            <w:r w:rsidRPr="000873C4">
              <w:rPr>
                <w:sz w:val="11"/>
                <w:szCs w:val="11"/>
              </w:rPr>
              <w:t>RB</w:t>
            </w:r>
          </w:p>
          <w:p w:rsidR="00E21A43" w:rsidRDefault="00E21A43" w:rsidP="00E26AC2">
            <w:pPr>
              <w:tabs>
                <w:tab w:val="center" w:pos="4932"/>
              </w:tabs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（</w:t>
            </w:r>
            <w:r>
              <w:t>D</w:t>
            </w:r>
            <w:r>
              <w:rPr>
                <w:rFonts w:hint="eastAsia"/>
              </w:rPr>
              <w:t>）无法确定</w:t>
            </w:r>
            <w:r>
              <w:tab/>
              <w:t xml:space="preserve">  </w:t>
            </w:r>
          </w:p>
          <w:p w:rsidR="00E21A43" w:rsidRDefault="00E21A43" w:rsidP="00BB1938">
            <w:pPr>
              <w:rPr>
                <w:szCs w:val="21"/>
              </w:rPr>
            </w:pPr>
          </w:p>
          <w:p w:rsidR="00E21A43" w:rsidRDefault="00E21A43" w:rsidP="00BB1938">
            <w:pPr>
              <w:rPr>
                <w:sz w:val="24"/>
              </w:rPr>
            </w:pPr>
            <w:r w:rsidRPr="001A0117">
              <w:rPr>
                <w:szCs w:val="21"/>
              </w:rPr>
              <w:t>3</w:t>
            </w:r>
            <w:r w:rsidRPr="001A0117">
              <w:rPr>
                <w:rFonts w:hint="eastAsia"/>
                <w:szCs w:val="21"/>
              </w:rPr>
              <w:t>、如图所示，在受拉螺栓和平板之间垫上一个垫圈，可以提高</w:t>
            </w:r>
            <w:r>
              <w:rPr>
                <w:rFonts w:hint="eastAsia"/>
              </w:rPr>
              <w:t>（</w:t>
            </w:r>
            <w:r>
              <w:t xml:space="preserve">  D  </w:t>
            </w:r>
            <w:r>
              <w:rPr>
                <w:rFonts w:hint="eastAsia"/>
              </w:rPr>
              <w:t>）。</w:t>
            </w:r>
          </w:p>
          <w:p w:rsidR="00E21A43" w:rsidRDefault="00E21A43" w:rsidP="00E26AC2">
            <w:pPr>
              <w:tabs>
                <w:tab w:val="left" w:pos="2175"/>
              </w:tabs>
              <w:spacing w:line="360" w:lineRule="auto"/>
            </w:pPr>
            <w:r>
              <w:rPr>
                <w:noProof/>
              </w:rPr>
              <w:pict>
                <v:shape id="_x0000_s1046" type="#_x0000_t75" style="position:absolute;left:0;text-align:left;margin-left:282.6pt;margin-top:2.2pt;width:123pt;height:97.5pt;z-index:251653632">
                  <v:imagedata r:id="rId11" o:title=""/>
                </v:shape>
                <o:OLEObject Type="Embed" ProgID="PBrush" ShapeID="_x0000_s1046" DrawAspect="Content" ObjectID="_1528826213" r:id="rId12"/>
              </w:pict>
            </w:r>
            <w:r>
              <w:rPr>
                <w:rFonts w:hint="eastAsia"/>
              </w:rPr>
              <w:t>（</w:t>
            </w:r>
            <w:r>
              <w:t>A</w:t>
            </w:r>
            <w:r>
              <w:rPr>
                <w:rFonts w:hint="eastAsia"/>
              </w:rPr>
              <w:t>）螺栓拉伸强度</w:t>
            </w:r>
            <w:r>
              <w:rPr>
                <w:sz w:val="11"/>
                <w:szCs w:val="11"/>
              </w:rPr>
              <w:tab/>
              <w:t xml:space="preserve">                                                  </w:t>
            </w:r>
          </w:p>
          <w:p w:rsidR="00E21A43" w:rsidRDefault="00E21A43" w:rsidP="00E26AC2">
            <w:pPr>
              <w:tabs>
                <w:tab w:val="left" w:pos="2175"/>
              </w:tabs>
              <w:spacing w:line="360" w:lineRule="auto"/>
            </w:pPr>
            <w:r>
              <w:rPr>
                <w:rFonts w:hint="eastAsia"/>
              </w:rPr>
              <w:t>（</w:t>
            </w:r>
            <w:r>
              <w:t>B</w:t>
            </w:r>
            <w:r>
              <w:rPr>
                <w:rFonts w:hint="eastAsia"/>
              </w:rPr>
              <w:t>）螺栓剪切强度</w:t>
            </w:r>
            <w:r>
              <w:rPr>
                <w:sz w:val="11"/>
                <w:szCs w:val="11"/>
              </w:rPr>
              <w:t xml:space="preserve">                                                               </w:t>
            </w:r>
          </w:p>
          <w:p w:rsidR="00E21A43" w:rsidRDefault="00E21A43" w:rsidP="00E26AC2">
            <w:pPr>
              <w:spacing w:line="360" w:lineRule="auto"/>
            </w:pPr>
            <w:r>
              <w:rPr>
                <w:rFonts w:hint="eastAsia"/>
              </w:rPr>
              <w:t>（</w:t>
            </w:r>
            <w:r>
              <w:t>C</w:t>
            </w:r>
            <w:r>
              <w:rPr>
                <w:rFonts w:hint="eastAsia"/>
              </w:rPr>
              <w:t>）螺栓挤压强度</w:t>
            </w:r>
          </w:p>
          <w:p w:rsidR="00E21A43" w:rsidRDefault="00E21A43" w:rsidP="00E26AC2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（</w:t>
            </w:r>
            <w:r>
              <w:t>D</w:t>
            </w:r>
            <w:r>
              <w:rPr>
                <w:rFonts w:hint="eastAsia"/>
              </w:rPr>
              <w:t>）平板挤压强度</w:t>
            </w:r>
          </w:p>
          <w:p w:rsidR="00E21A43" w:rsidRDefault="00E21A43" w:rsidP="00BB1938">
            <w:pPr>
              <w:rPr>
                <w:sz w:val="24"/>
              </w:rPr>
            </w:pPr>
          </w:p>
          <w:p w:rsidR="00E21A43" w:rsidRDefault="00E21A43" w:rsidP="00E26AC2">
            <w:r w:rsidRPr="001A0117">
              <w:rPr>
                <w:szCs w:val="21"/>
              </w:rPr>
              <w:t>4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</w:rPr>
              <w:t>材料不同的两根扭转轴，其直径和长度相同，在扭矩相同的情况下，它们的最大剪应力之间和扭转角之间的关系有四种答案：（</w:t>
            </w:r>
            <w:r>
              <w:t xml:space="preserve">   B  </w:t>
            </w:r>
            <w:r>
              <w:rPr>
                <w:rFonts w:hint="eastAsia"/>
              </w:rPr>
              <w:t>）。</w:t>
            </w:r>
          </w:p>
          <w:p w:rsidR="00E21A43" w:rsidRDefault="00E21A43" w:rsidP="00E26AC2">
            <w:pPr>
              <w:rPr>
                <w:sz w:val="18"/>
              </w:rPr>
            </w:pPr>
            <w:r>
              <w:rPr>
                <w:sz w:val="18"/>
              </w:rPr>
              <w:t xml:space="preserve">( A )   </w:t>
            </w:r>
            <w:r w:rsidRPr="00617FC1">
              <w:rPr>
                <w:position w:val="-10"/>
                <w:sz w:val="18"/>
              </w:rPr>
              <w:object w:dxaOrig="1640" w:dyaOrig="340">
                <v:shape id="_x0000_i1030" type="#_x0000_t75" style="width:79.5pt;height:17.25pt" o:ole="">
                  <v:imagedata r:id="rId13" o:title=""/>
                </v:shape>
                <o:OLEObject Type="Embed" ProgID="Equation.DSMT4" ShapeID="_x0000_i1030" DrawAspect="Content" ObjectID="_1528826173" r:id="rId14"/>
              </w:object>
            </w:r>
            <w:r>
              <w:rPr>
                <w:sz w:val="18"/>
              </w:rPr>
              <w:t xml:space="preserve">        ( B )   </w:t>
            </w:r>
            <w:r w:rsidRPr="00617FC1">
              <w:rPr>
                <w:position w:val="-10"/>
                <w:sz w:val="18"/>
              </w:rPr>
              <w:object w:dxaOrig="1640" w:dyaOrig="340">
                <v:shape id="_x0000_i1031" type="#_x0000_t75" style="width:79.5pt;height:17.25pt" o:ole="">
                  <v:imagedata r:id="rId15" o:title=""/>
                </v:shape>
                <o:OLEObject Type="Embed" ProgID="Equation.DSMT4" ShapeID="_x0000_i1031" DrawAspect="Content" ObjectID="_1528826174" r:id="rId16"/>
              </w:object>
            </w:r>
            <w:r>
              <w:rPr>
                <w:sz w:val="18"/>
              </w:rPr>
              <w:t xml:space="preserve"> </w:t>
            </w:r>
          </w:p>
          <w:p w:rsidR="00E21A43" w:rsidRDefault="00E21A43" w:rsidP="00E26AC2">
            <w:pPr>
              <w:rPr>
                <w:sz w:val="18"/>
              </w:rPr>
            </w:pPr>
            <w:r>
              <w:rPr>
                <w:sz w:val="18"/>
              </w:rPr>
              <w:t xml:space="preserve">( C )   </w:t>
            </w:r>
            <w:r w:rsidRPr="00617FC1">
              <w:rPr>
                <w:position w:val="-10"/>
                <w:sz w:val="18"/>
              </w:rPr>
              <w:object w:dxaOrig="1640" w:dyaOrig="340">
                <v:shape id="_x0000_i1032" type="#_x0000_t75" style="width:79.5pt;height:17.25pt" o:ole="">
                  <v:imagedata r:id="rId17" o:title=""/>
                </v:shape>
                <o:OLEObject Type="Embed" ProgID="Equation.DSMT4" ShapeID="_x0000_i1032" DrawAspect="Content" ObjectID="_1528826175" r:id="rId18"/>
              </w:object>
            </w:r>
            <w:r>
              <w:rPr>
                <w:rFonts w:hint="eastAsia"/>
                <w:sz w:val="18"/>
              </w:rPr>
              <w:t xml:space="preserve">　　　</w:t>
            </w:r>
            <w:r>
              <w:rPr>
                <w:sz w:val="18"/>
              </w:rPr>
              <w:t xml:space="preserve">  ( D )   </w:t>
            </w:r>
            <w:r w:rsidRPr="00617FC1">
              <w:rPr>
                <w:position w:val="-10"/>
                <w:sz w:val="18"/>
              </w:rPr>
              <w:object w:dxaOrig="1660" w:dyaOrig="340">
                <v:shape id="_x0000_i1033" type="#_x0000_t75" style="width:83.25pt;height:17.25pt" o:ole="">
                  <v:imagedata r:id="rId19" o:title=""/>
                </v:shape>
                <o:OLEObject Type="Embed" ProgID="Equation.DSMT4" ShapeID="_x0000_i1033" DrawAspect="Content" ObjectID="_1528826176" r:id="rId20"/>
              </w:object>
            </w:r>
            <w:r>
              <w:rPr>
                <w:sz w:val="18"/>
              </w:rPr>
              <w:t xml:space="preserve"> </w:t>
            </w:r>
          </w:p>
          <w:p w:rsidR="00E21A43" w:rsidRPr="00BC44F5" w:rsidRDefault="00E21A43" w:rsidP="00BC44F5">
            <w:pPr>
              <w:spacing w:line="360" w:lineRule="auto"/>
            </w:pPr>
            <w:r w:rsidRPr="001A0117">
              <w:rPr>
                <w:szCs w:val="21"/>
              </w:rPr>
              <w:t>5</w:t>
            </w:r>
            <w:r w:rsidRPr="001A0117">
              <w:rPr>
                <w:rFonts w:hint="eastAsia"/>
                <w:szCs w:val="21"/>
              </w:rPr>
              <w:t>、图示圆杆，若材料分为低碳钢，两端受力如图所示，杆的破坏截面有以下四种哪种</w:t>
            </w:r>
            <w:r>
              <w:rPr>
                <w:rFonts w:hint="eastAsia"/>
              </w:rPr>
              <w:t>（</w:t>
            </w:r>
            <w:r>
              <w:t xml:space="preserve">  C   </w:t>
            </w:r>
            <w:r>
              <w:rPr>
                <w:rFonts w:hint="eastAsia"/>
              </w:rPr>
              <w:t>）</w:t>
            </w:r>
            <w:r w:rsidRPr="00BC44F5">
              <w:rPr>
                <w:rFonts w:hint="eastAsia"/>
              </w:rPr>
              <w:t>：</w:t>
            </w:r>
          </w:p>
          <w:p w:rsidR="00E21A43" w:rsidRPr="00BC44F5" w:rsidRDefault="00E21A43" w:rsidP="00BC44F5">
            <w:pPr>
              <w:spacing w:line="360" w:lineRule="auto"/>
            </w:pPr>
            <w:r>
              <w:rPr>
                <w:noProof/>
              </w:rPr>
              <w:pict>
                <v:shape id="_x0000_s1047" type="#_x0000_t75" style="position:absolute;left:0;text-align:left;margin-left:282.6pt;margin-top:-.5pt;width:181.05pt;height:64.25pt;z-index:251654656">
                  <v:imagedata r:id="rId21" o:title="" croptop="25102f" cropbottom="23834f" cropleft="18716f" cropright="17868f"/>
                </v:shape>
                <o:OLEObject Type="Embed" ProgID="AutoCAD.Drawing.14" ShapeID="_x0000_s1047" DrawAspect="Content" ObjectID="_1528826214" r:id="rId22"/>
              </w:pict>
            </w:r>
            <w:r w:rsidRPr="00BC44F5">
              <w:t xml:space="preserve">    (A) </w:t>
            </w:r>
            <w:r w:rsidRPr="00BC44F5">
              <w:rPr>
                <w:rFonts w:hint="eastAsia"/>
              </w:rPr>
              <w:t>沿纵截面</w:t>
            </w:r>
            <w:r w:rsidRPr="00BC44F5">
              <w:t>2 - 2</w:t>
            </w:r>
            <w:r w:rsidRPr="00BC44F5">
              <w:rPr>
                <w:rFonts w:hint="eastAsia"/>
              </w:rPr>
              <w:t>破坏</w:t>
            </w:r>
            <w:r w:rsidRPr="00BC44F5">
              <w:t xml:space="preserve">   (B) </w:t>
            </w:r>
            <w:r w:rsidRPr="00BC44F5">
              <w:rPr>
                <w:rFonts w:hint="eastAsia"/>
              </w:rPr>
              <w:t>沿螺旋面</w:t>
            </w:r>
            <w:r w:rsidRPr="00BC44F5">
              <w:t>1 - 1</w:t>
            </w:r>
            <w:r w:rsidRPr="00BC44F5">
              <w:rPr>
                <w:rFonts w:hint="eastAsia"/>
              </w:rPr>
              <w:t>破坏</w:t>
            </w:r>
            <w:r>
              <w:t xml:space="preserve">   </w:t>
            </w:r>
          </w:p>
          <w:p w:rsidR="00E21A43" w:rsidRPr="00BC44F5" w:rsidRDefault="00E21A43" w:rsidP="00BC44F5">
            <w:pPr>
              <w:spacing w:line="360" w:lineRule="auto"/>
            </w:pPr>
            <w:r w:rsidRPr="00BC44F5">
              <w:t xml:space="preserve">    (C) </w:t>
            </w:r>
            <w:r w:rsidRPr="00BC44F5">
              <w:rPr>
                <w:rFonts w:hint="eastAsia"/>
              </w:rPr>
              <w:t>沿横截面</w:t>
            </w:r>
            <w:r w:rsidRPr="00BC44F5">
              <w:t>4 - 4</w:t>
            </w:r>
            <w:r w:rsidRPr="00BC44F5">
              <w:rPr>
                <w:rFonts w:hint="eastAsia"/>
              </w:rPr>
              <w:t>破坏</w:t>
            </w:r>
            <w:r>
              <w:t xml:space="preserve"> </w:t>
            </w:r>
            <w:r w:rsidRPr="00BC44F5">
              <w:t xml:space="preserve">  (D) </w:t>
            </w:r>
            <w:r w:rsidRPr="00BC44F5">
              <w:rPr>
                <w:rFonts w:hint="eastAsia"/>
              </w:rPr>
              <w:t>沿螺旋面</w:t>
            </w:r>
            <w:r w:rsidRPr="00BC44F5">
              <w:t>3 – 3</w:t>
            </w:r>
            <w:r w:rsidRPr="00BC44F5">
              <w:rPr>
                <w:rFonts w:hint="eastAsia"/>
              </w:rPr>
              <w:t>破坏</w:t>
            </w:r>
          </w:p>
          <w:p w:rsidR="00E21A43" w:rsidRDefault="00E21A43" w:rsidP="00BB1938">
            <w:pPr>
              <w:rPr>
                <w:sz w:val="24"/>
              </w:rPr>
            </w:pPr>
          </w:p>
          <w:p w:rsidR="00E21A43" w:rsidRPr="008D2970" w:rsidRDefault="00E21A43" w:rsidP="00BB1938">
            <w:r w:rsidRPr="001A0117">
              <w:rPr>
                <w:szCs w:val="21"/>
              </w:rPr>
              <w:t>6</w:t>
            </w:r>
            <w:r w:rsidRPr="001A0117">
              <w:rPr>
                <w:rFonts w:hint="eastAsia"/>
                <w:szCs w:val="21"/>
              </w:rPr>
              <w:t>、</w:t>
            </w:r>
            <w:r w:rsidRPr="008D2970">
              <w:rPr>
                <w:rFonts w:hint="eastAsia"/>
              </w:rPr>
              <w:t>若梁的剪力图和弯矩图如图所示，以下结论正确的是：</w:t>
            </w:r>
            <w:r>
              <w:rPr>
                <w:rFonts w:hint="eastAsia"/>
              </w:rPr>
              <w:t>（</w:t>
            </w:r>
            <w:r>
              <w:t xml:space="preserve">  C   </w:t>
            </w:r>
            <w:r>
              <w:rPr>
                <w:rFonts w:hint="eastAsia"/>
              </w:rPr>
              <w:t>）</w:t>
            </w:r>
          </w:p>
          <w:p w:rsidR="00E21A43" w:rsidRPr="008D2970" w:rsidRDefault="00E21A43" w:rsidP="00BB1938">
            <w:r>
              <w:rPr>
                <w:noProof/>
              </w:rPr>
              <w:pict>
                <v:shape id="_x0000_s1048" type="#_x0000_t75" style="position:absolute;left:0;text-align:left;margin-left:39.6pt;margin-top:7.3pt;width:297pt;height:89.8pt;z-index:251655680">
                  <v:imagedata r:id="rId23" o:title=""/>
                </v:shape>
                <o:OLEObject Type="Embed" ProgID="Visio.Drawing.11" ShapeID="_x0000_s1048" DrawAspect="Content" ObjectID="_1528826215" r:id="rId24"/>
              </w:pict>
            </w:r>
          </w:p>
          <w:p w:rsidR="00E21A43" w:rsidRDefault="00E21A43" w:rsidP="00BB1938">
            <w:pPr>
              <w:rPr>
                <w:sz w:val="24"/>
              </w:rPr>
            </w:pPr>
          </w:p>
          <w:p w:rsidR="00E21A43" w:rsidRDefault="00E21A43" w:rsidP="00BB1938">
            <w:pPr>
              <w:rPr>
                <w:sz w:val="24"/>
              </w:rPr>
            </w:pPr>
          </w:p>
          <w:p w:rsidR="00E21A43" w:rsidRDefault="00E21A43" w:rsidP="00BB1938">
            <w:pPr>
              <w:rPr>
                <w:sz w:val="24"/>
              </w:rPr>
            </w:pPr>
          </w:p>
          <w:p w:rsidR="00E21A43" w:rsidRDefault="00E21A43" w:rsidP="00BB1938">
            <w:pPr>
              <w:rPr>
                <w:sz w:val="24"/>
              </w:rPr>
            </w:pPr>
          </w:p>
          <w:p w:rsidR="00E21A43" w:rsidRDefault="00E21A43" w:rsidP="00BB1938">
            <w:pPr>
              <w:rPr>
                <w:sz w:val="24"/>
              </w:rPr>
            </w:pPr>
          </w:p>
          <w:p w:rsidR="00E21A43" w:rsidRDefault="00E21A43" w:rsidP="008D2970">
            <w:pPr>
              <w:spacing w:line="360" w:lineRule="auto"/>
              <w:rPr>
                <w:sz w:val="24"/>
              </w:rPr>
            </w:pPr>
            <w:r w:rsidRPr="00BC44F5">
              <w:t>(A)</w:t>
            </w:r>
            <w:r>
              <w:t>AB</w:t>
            </w:r>
            <w:r>
              <w:rPr>
                <w:rFonts w:hint="eastAsia"/>
              </w:rPr>
              <w:t>段有均布载荷，</w:t>
            </w:r>
            <w:r>
              <w:t>BC</w:t>
            </w:r>
            <w:r>
              <w:rPr>
                <w:rFonts w:hint="eastAsia"/>
              </w:rPr>
              <w:t>段无载荷；</w:t>
            </w:r>
          </w:p>
          <w:p w:rsidR="00E21A43" w:rsidRDefault="00E21A43" w:rsidP="008D2970">
            <w:pPr>
              <w:spacing w:line="360" w:lineRule="auto"/>
              <w:rPr>
                <w:sz w:val="24"/>
              </w:rPr>
            </w:pPr>
            <w:r w:rsidRPr="00BC44F5">
              <w:t>(B)</w:t>
            </w:r>
            <w:r>
              <w:t>AB</w:t>
            </w:r>
            <w:r>
              <w:rPr>
                <w:rFonts w:hint="eastAsia"/>
              </w:rPr>
              <w:t>段无载荷，</w:t>
            </w:r>
            <w:r>
              <w:t>B</w:t>
            </w:r>
            <w:r>
              <w:rPr>
                <w:rFonts w:hint="eastAsia"/>
              </w:rPr>
              <w:t>截面处有向上集中力，</w:t>
            </w:r>
            <w:r>
              <w:t>BC</w:t>
            </w:r>
            <w:r>
              <w:rPr>
                <w:rFonts w:hint="eastAsia"/>
              </w:rPr>
              <w:t>段有向上均布载荷；</w:t>
            </w:r>
          </w:p>
          <w:p w:rsidR="00E21A43" w:rsidRDefault="00E21A43" w:rsidP="008D2970">
            <w:pPr>
              <w:spacing w:line="360" w:lineRule="auto"/>
              <w:rPr>
                <w:sz w:val="24"/>
              </w:rPr>
            </w:pPr>
            <w:r w:rsidRPr="00BC44F5">
              <w:t>(C)</w:t>
            </w:r>
            <w:r>
              <w:t xml:space="preserve"> AB</w:t>
            </w:r>
            <w:r>
              <w:rPr>
                <w:rFonts w:hint="eastAsia"/>
              </w:rPr>
              <w:t>段无载荷，</w:t>
            </w:r>
            <w:r>
              <w:t>B</w:t>
            </w:r>
            <w:r>
              <w:rPr>
                <w:rFonts w:hint="eastAsia"/>
              </w:rPr>
              <w:t>截面处有向下集中力，</w:t>
            </w:r>
            <w:r>
              <w:t>BC</w:t>
            </w:r>
            <w:r>
              <w:rPr>
                <w:rFonts w:hint="eastAsia"/>
              </w:rPr>
              <w:t>段有向上均布载荷；</w:t>
            </w:r>
          </w:p>
          <w:p w:rsidR="00E21A43" w:rsidRDefault="00E21A43" w:rsidP="002508B3">
            <w:pPr>
              <w:spacing w:line="360" w:lineRule="auto"/>
            </w:pPr>
            <w:r w:rsidRPr="00BC44F5">
              <w:t>(D)</w:t>
            </w:r>
            <w:r>
              <w:t xml:space="preserve"> AB</w:t>
            </w:r>
            <w:r>
              <w:rPr>
                <w:rFonts w:hint="eastAsia"/>
              </w:rPr>
              <w:t>段无载荷，</w:t>
            </w:r>
            <w:r>
              <w:t>B</w:t>
            </w:r>
            <w:r>
              <w:rPr>
                <w:rFonts w:hint="eastAsia"/>
              </w:rPr>
              <w:t>截面处有向顺时针集中力偶，</w:t>
            </w:r>
            <w:r>
              <w:t>BC</w:t>
            </w:r>
            <w:r>
              <w:rPr>
                <w:rFonts w:hint="eastAsia"/>
              </w:rPr>
              <w:t>段有向上均布载荷；</w:t>
            </w:r>
          </w:p>
          <w:p w:rsidR="00E21A43" w:rsidRDefault="00E21A43" w:rsidP="002508B3">
            <w:pPr>
              <w:spacing w:line="360" w:lineRule="auto"/>
            </w:pPr>
          </w:p>
          <w:p w:rsidR="00E21A43" w:rsidRDefault="00E21A43" w:rsidP="002508B3">
            <w:pPr>
              <w:spacing w:line="360" w:lineRule="auto"/>
            </w:pPr>
            <w:r>
              <w:t>7</w:t>
            </w:r>
            <w:r>
              <w:rPr>
                <w:rFonts w:hint="eastAsia"/>
              </w:rPr>
              <w:t>、如图所示铸铁梁，根据正应力强度，采用（</w:t>
            </w:r>
            <w:r>
              <w:t xml:space="preserve">  C  </w:t>
            </w:r>
            <w:r>
              <w:rPr>
                <w:rFonts w:hint="eastAsia"/>
              </w:rPr>
              <w:t>）图的截面形状较合理。</w:t>
            </w:r>
          </w:p>
          <w:p w:rsidR="00E21A43" w:rsidRDefault="00E21A43" w:rsidP="00BB1938">
            <w:r>
              <w:rPr>
                <w:noProof/>
              </w:rPr>
              <w:pict>
                <v:shape id="_x0000_s1049" type="#_x0000_t75" style="position:absolute;left:0;text-align:left;margin-left:0;margin-top:0;width:408.6pt;height:110.05pt;z-index:251656704">
                  <v:imagedata r:id="rId25" o:title=""/>
                </v:shape>
                <o:OLEObject Type="Embed" ProgID="PBrush" ShapeID="_x0000_s1049" DrawAspect="Content" ObjectID="_1528826216" r:id="rId26"/>
              </w:pict>
            </w:r>
          </w:p>
          <w:p w:rsidR="00E21A43" w:rsidRDefault="00E21A43" w:rsidP="00BB1938"/>
          <w:p w:rsidR="00E21A43" w:rsidRDefault="00E21A43" w:rsidP="00BB1938">
            <w:pPr>
              <w:rPr>
                <w:sz w:val="24"/>
              </w:rPr>
            </w:pPr>
          </w:p>
          <w:p w:rsidR="00E21A43" w:rsidRDefault="00E21A43" w:rsidP="00BB1938">
            <w:pPr>
              <w:rPr>
                <w:sz w:val="24"/>
              </w:rPr>
            </w:pPr>
          </w:p>
          <w:p w:rsidR="00E21A43" w:rsidRDefault="00E21A43" w:rsidP="00BB1938">
            <w:pPr>
              <w:rPr>
                <w:sz w:val="24"/>
              </w:rPr>
            </w:pPr>
          </w:p>
          <w:p w:rsidR="00E21A43" w:rsidRDefault="00E21A43" w:rsidP="00BB1938">
            <w:pPr>
              <w:rPr>
                <w:sz w:val="24"/>
              </w:rPr>
            </w:pPr>
          </w:p>
          <w:p w:rsidR="00E21A43" w:rsidRDefault="00E21A43" w:rsidP="00BB1938">
            <w:pPr>
              <w:rPr>
                <w:sz w:val="24"/>
              </w:rPr>
            </w:pPr>
          </w:p>
          <w:p w:rsidR="00E21A43" w:rsidRDefault="00E21A43" w:rsidP="009D088D">
            <w:pPr>
              <w:spacing w:line="360" w:lineRule="auto"/>
              <w:rPr>
                <w:sz w:val="24"/>
              </w:rPr>
            </w:pPr>
          </w:p>
          <w:p w:rsidR="00E21A43" w:rsidRPr="005E2BAD" w:rsidRDefault="00E21A43" w:rsidP="009D088D">
            <w:pPr>
              <w:spacing w:line="360" w:lineRule="auto"/>
            </w:pPr>
            <w:r>
              <w:rPr>
                <w:sz w:val="24"/>
              </w:rPr>
              <w:t>8</w:t>
            </w:r>
            <w:r>
              <w:rPr>
                <w:rFonts w:hint="eastAsia"/>
                <w:sz w:val="24"/>
              </w:rPr>
              <w:t>、</w:t>
            </w:r>
            <w:r w:rsidRPr="005E2BAD">
              <w:rPr>
                <w:rFonts w:hint="eastAsia"/>
              </w:rPr>
              <w:t>单元体的主平面上，则</w:t>
            </w:r>
            <w:r>
              <w:rPr>
                <w:rFonts w:hint="eastAsia"/>
              </w:rPr>
              <w:t>（</w:t>
            </w:r>
            <w:r>
              <w:t xml:space="preserve">  D  </w:t>
            </w:r>
            <w:r>
              <w:rPr>
                <w:rFonts w:hint="eastAsia"/>
              </w:rPr>
              <w:t>）</w:t>
            </w:r>
          </w:p>
          <w:p w:rsidR="00E21A43" w:rsidRPr="005E2BAD" w:rsidRDefault="00E21A43" w:rsidP="009D088D">
            <w:pPr>
              <w:spacing w:line="360" w:lineRule="auto"/>
            </w:pPr>
            <w:r w:rsidRPr="00BC44F5">
              <w:t>(A)</w:t>
            </w:r>
            <w:r w:rsidRPr="005E2BAD">
              <w:rPr>
                <w:rFonts w:hint="eastAsia"/>
              </w:rPr>
              <w:t>正应力一定最大</w:t>
            </w:r>
            <w:r>
              <w:t xml:space="preserve">   </w:t>
            </w:r>
            <w:r w:rsidRPr="005E2BAD">
              <w:t xml:space="preserve"> </w:t>
            </w:r>
            <w:r w:rsidRPr="00BC44F5">
              <w:t>(B)</w:t>
            </w:r>
            <w:r w:rsidRPr="005E2BAD">
              <w:rPr>
                <w:rFonts w:hint="eastAsia"/>
              </w:rPr>
              <w:t>正应力一定最小</w:t>
            </w:r>
            <w:r w:rsidRPr="005E2BAD">
              <w:t xml:space="preserve"> </w:t>
            </w:r>
            <w:r>
              <w:t xml:space="preserve">      </w:t>
            </w:r>
            <w:r w:rsidRPr="00BC44F5">
              <w:t>(C)</w:t>
            </w:r>
            <w:r w:rsidRPr="005E2BAD">
              <w:rPr>
                <w:rFonts w:hint="eastAsia"/>
              </w:rPr>
              <w:t>切应力一定最小</w:t>
            </w:r>
            <w:r w:rsidRPr="005E2BAD">
              <w:t xml:space="preserve"> </w:t>
            </w:r>
            <w:r>
              <w:t xml:space="preserve">      </w:t>
            </w:r>
            <w:r w:rsidRPr="00BC44F5">
              <w:t>(D)</w:t>
            </w:r>
            <w:r w:rsidRPr="005E2BAD">
              <w:rPr>
                <w:rFonts w:hint="eastAsia"/>
              </w:rPr>
              <w:t>切应力一定为零</w:t>
            </w:r>
            <w:r w:rsidRPr="005E2BAD">
              <w:t xml:space="preserve"> </w:t>
            </w:r>
          </w:p>
          <w:p w:rsidR="00E21A43" w:rsidRDefault="00E21A43" w:rsidP="009D088D">
            <w:pPr>
              <w:spacing w:line="360" w:lineRule="auto"/>
            </w:pPr>
          </w:p>
          <w:p w:rsidR="00E21A43" w:rsidRPr="005E2BAD" w:rsidRDefault="00E21A43" w:rsidP="009D088D">
            <w:pPr>
              <w:spacing w:line="360" w:lineRule="auto"/>
            </w:pPr>
            <w:r>
              <w:t>9</w:t>
            </w:r>
            <w:r>
              <w:rPr>
                <w:rFonts w:hint="eastAsia"/>
              </w:rPr>
              <w:t>、细长杆承受轴向压力</w:t>
            </w:r>
            <w:r>
              <w:t>P</w:t>
            </w:r>
            <w:r>
              <w:rPr>
                <w:rFonts w:hint="eastAsia"/>
              </w:rPr>
              <w:t>的作用，其临界压力与（</w:t>
            </w:r>
            <w:r>
              <w:t xml:space="preserve">   C </w:t>
            </w:r>
            <w:r>
              <w:rPr>
                <w:rFonts w:hint="eastAsia"/>
              </w:rPr>
              <w:t>）无关。</w:t>
            </w:r>
          </w:p>
          <w:p w:rsidR="00E21A43" w:rsidRPr="009A1A18" w:rsidRDefault="00E21A43" w:rsidP="009D088D">
            <w:pPr>
              <w:spacing w:line="360" w:lineRule="auto"/>
            </w:pPr>
            <w:r w:rsidRPr="00BC44F5">
              <w:t>(A)</w:t>
            </w:r>
            <w:r w:rsidRPr="009A1A18">
              <w:rPr>
                <w:rFonts w:hint="eastAsia"/>
              </w:rPr>
              <w:t>杆的材质</w:t>
            </w:r>
            <w:r w:rsidRPr="009A1A18">
              <w:t xml:space="preserve">   </w:t>
            </w:r>
            <w:r>
              <w:t xml:space="preserve">       </w:t>
            </w:r>
            <w:r w:rsidRPr="00BC44F5">
              <w:t>(B)</w:t>
            </w:r>
            <w:r w:rsidRPr="009A1A18">
              <w:rPr>
                <w:rFonts w:hint="eastAsia"/>
              </w:rPr>
              <w:t>杆的长度</w:t>
            </w:r>
            <w:r w:rsidRPr="009A1A18">
              <w:t xml:space="preserve">   </w:t>
            </w:r>
            <w:r>
              <w:t xml:space="preserve">          </w:t>
            </w:r>
            <w:r w:rsidRPr="00BC44F5">
              <w:t>(C)</w:t>
            </w:r>
            <w:r w:rsidRPr="009A1A18">
              <w:t>P</w:t>
            </w:r>
            <w:r w:rsidRPr="009A1A18">
              <w:rPr>
                <w:rFonts w:hint="eastAsia"/>
              </w:rPr>
              <w:t>的大小</w:t>
            </w:r>
            <w:r w:rsidRPr="009A1A18">
              <w:t xml:space="preserve">   </w:t>
            </w:r>
            <w:r>
              <w:t xml:space="preserve">          </w:t>
            </w:r>
            <w:r w:rsidRPr="00BC44F5">
              <w:t>(D)</w:t>
            </w:r>
            <w:r w:rsidRPr="009A1A18">
              <w:rPr>
                <w:rFonts w:hint="eastAsia"/>
              </w:rPr>
              <w:t>杆的截面形状与尺寸</w:t>
            </w:r>
          </w:p>
          <w:p w:rsidR="00E21A43" w:rsidRDefault="00E21A43" w:rsidP="007141FF">
            <w:pPr>
              <w:snapToGrid w:val="0"/>
              <w:spacing w:line="360" w:lineRule="auto"/>
              <w:rPr>
                <w:sz w:val="24"/>
              </w:rPr>
            </w:pPr>
          </w:p>
          <w:p w:rsidR="00E21A43" w:rsidRPr="005E2BAD" w:rsidRDefault="00E21A43" w:rsidP="007141FF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、</w:t>
            </w:r>
            <w:r w:rsidRPr="00414731">
              <w:rPr>
                <w:rFonts w:hint="eastAsia"/>
              </w:rPr>
              <w:t>在材料相同的情况下，随着柔度的增大，则</w:t>
            </w:r>
            <w:r>
              <w:rPr>
                <w:rFonts w:hint="eastAsia"/>
              </w:rPr>
              <w:t>（</w:t>
            </w:r>
            <w:r>
              <w:t xml:space="preserve">   C   </w:t>
            </w:r>
            <w:r>
              <w:rPr>
                <w:rFonts w:hint="eastAsia"/>
              </w:rPr>
              <w:t>）结论正确。</w:t>
            </w:r>
          </w:p>
          <w:p w:rsidR="00E21A43" w:rsidRDefault="00E21A43" w:rsidP="007141FF">
            <w:pPr>
              <w:snapToGrid w:val="0"/>
              <w:spacing w:line="360" w:lineRule="auto"/>
              <w:rPr>
                <w:sz w:val="24"/>
              </w:rPr>
            </w:pPr>
            <w:r w:rsidRPr="00BC44F5">
              <w:t>(A)</w:t>
            </w:r>
            <w:r>
              <w:rPr>
                <w:rFonts w:hint="eastAsia"/>
              </w:rPr>
              <w:t>细长杆的临界压力是减小的，中长杆不是；</w:t>
            </w:r>
          </w:p>
          <w:p w:rsidR="00E21A43" w:rsidRDefault="00E21A43" w:rsidP="007141FF">
            <w:pPr>
              <w:snapToGrid w:val="0"/>
              <w:spacing w:line="360" w:lineRule="auto"/>
            </w:pPr>
            <w:r w:rsidRPr="00BC44F5">
              <w:t>(B)</w:t>
            </w:r>
            <w:r>
              <w:rPr>
                <w:rFonts w:hint="eastAsia"/>
              </w:rPr>
              <w:t>中长杆的临界压力是增大的，细长杆不是；</w:t>
            </w:r>
          </w:p>
          <w:p w:rsidR="00E21A43" w:rsidRDefault="00E21A43" w:rsidP="007141FF">
            <w:pPr>
              <w:snapToGrid w:val="0"/>
              <w:spacing w:line="360" w:lineRule="auto"/>
            </w:pPr>
            <w:r w:rsidRPr="00BC44F5">
              <w:t>(C)</w:t>
            </w:r>
            <w:r>
              <w:rPr>
                <w:rFonts w:hint="eastAsia"/>
              </w:rPr>
              <w:t>细长杆和中长杆的临界压力均是减小的；</w:t>
            </w:r>
          </w:p>
          <w:p w:rsidR="00E21A43" w:rsidRDefault="00E21A43" w:rsidP="007141FF">
            <w:pPr>
              <w:snapToGrid w:val="0"/>
              <w:spacing w:line="360" w:lineRule="auto"/>
            </w:pPr>
            <w:r w:rsidRPr="00BC44F5">
              <w:t>(D) )</w:t>
            </w:r>
            <w:r>
              <w:rPr>
                <w:rFonts w:hint="eastAsia"/>
              </w:rPr>
              <w:t>细长杆和中长杆的临界压力均不是减小的。</w:t>
            </w:r>
          </w:p>
          <w:p w:rsidR="00E21A43" w:rsidRDefault="00E21A43" w:rsidP="00BB1938"/>
          <w:p w:rsidR="00E21A43" w:rsidRPr="00513E58" w:rsidRDefault="00E21A43" w:rsidP="00BB1938"/>
          <w:p w:rsidR="00E21A43" w:rsidRPr="00FA4849" w:rsidRDefault="00E21A43" w:rsidP="00BB193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  <w:r w:rsidRPr="00FA4849">
              <w:rPr>
                <w:rFonts w:hint="eastAsia"/>
                <w:sz w:val="24"/>
              </w:rPr>
              <w:t>、作出图示各构件的内力图（</w:t>
            </w:r>
            <w:r w:rsidRPr="00FA4849">
              <w:rPr>
                <w:sz w:val="24"/>
              </w:rPr>
              <w:t>12</w:t>
            </w:r>
            <w:r>
              <w:rPr>
                <w:rFonts w:hint="eastAsia"/>
                <w:sz w:val="24"/>
              </w:rPr>
              <w:t>分）</w:t>
            </w:r>
          </w:p>
          <w:p w:rsidR="00E21A43" w:rsidRPr="00BB1938" w:rsidRDefault="00E21A43" w:rsidP="00CD148F">
            <w:pPr>
              <w:tabs>
                <w:tab w:val="left" w:pos="4275"/>
              </w:tabs>
            </w:pPr>
            <w:r>
              <w:t>1</w:t>
            </w:r>
            <w:r>
              <w:rPr>
                <w:rFonts w:hint="eastAsia"/>
              </w:rPr>
              <w:t>、</w:t>
            </w:r>
            <w:r>
              <w:tab/>
              <w:t>2</w:t>
            </w:r>
            <w:r>
              <w:rPr>
                <w:rFonts w:hint="eastAsia"/>
              </w:rPr>
              <w:t>、</w:t>
            </w:r>
          </w:p>
          <w:p w:rsidR="00E21A43" w:rsidRDefault="00E21A43">
            <w:r>
              <w:rPr>
                <w:noProof/>
              </w:rPr>
              <w:pict>
                <v:group id="_x0000_s1050" style="position:absolute;left:0;text-align:left;margin-left:-3.5pt;margin-top:76.7pt;width:211.35pt;height:114.95pt;z-index:251667968" coordorigin="4995,3041" coordsize="4227,2299">
                  <v:group id="_x0000_s1051" style="position:absolute;left:5491;top:3041;width:3731;height:2299" coordorigin="5489,3041" coordsize="3731,2299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1052" type="#_x0000_t32" style="position:absolute;left:8073;top:4968;width:1134;height:0" o:connectortype="straight"/>
                    <v:group id="_x0000_s1053" style="position:absolute;left:5489;top:3041;width:3731;height:2299" coordorigin="5489,3041" coordsize="3731,2299">
                      <v:group id="_x0000_s1054" style="position:absolute;left:5489;top:3648;width:3717;height:1545" coordorigin="1350,3600" coordsize="2721,1545">
                        <v:shape id="_x0000_s1055" type="#_x0000_t32" style="position:absolute;left:1350;top:4470;width:2721;height:1" o:connectortype="straight"/>
                        <v:shape id="_x0000_s1056" type="#_x0000_t32" style="position:absolute;left:1350;top:3600;width:0;height:1545;flip:y" o:connectortype="straight">
                          <v:stroke endarrow="block"/>
                        </v:shape>
                      </v:group>
                      <v:shape id="_x0000_s1057" type="#_x0000_t32" style="position:absolute;left:6804;top:4721;width:1247;height:0" o:connectortype="straigh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58" type="#_x0000_t202" style="position:absolute;left:8194;top:4920;width:899;height:420" filled="f" stroked="f">
                        <v:textbox>
                          <w:txbxContent>
                            <w:p w:rsidR="00E21A43" w:rsidRDefault="00E21A43" w:rsidP="000E157D">
                              <w:r>
                                <w:t>-1kNm</w:t>
                              </w:r>
                            </w:p>
                          </w:txbxContent>
                        </v:textbox>
                      </v:shape>
                      <v:shape id="_x0000_s1059" type="#_x0000_t32" style="position:absolute;left:8058;top:4533;width:0;height:420" o:connectortype="straight"/>
                      <v:shape id="_x0000_s1060" type="#_x0000_t32" style="position:absolute;left:9213;top:4533;width:0;height:420" o:connectortype="straight"/>
                      <v:shape id="_x0000_s1061" type="#_x0000_t32" style="position:absolute;left:6792;top:3044;width:0;height:1382;mso-position-vertical-relative:margin" o:connectortype="straight">
                        <v:stroke dashstyle="dash"/>
                      </v:shape>
                      <v:shape id="_x0000_s1062" type="#_x0000_t32" style="position:absolute;left:9220;top:3044;width:0;height:1382;mso-position-vertical-relative:margin" o:connectortype="straight">
                        <v:stroke dashstyle="dash"/>
                      </v:shape>
                      <v:shape id="_x0000_s1063" type="#_x0000_t32" style="position:absolute;left:8065;top:3041;width:0;height:1382;mso-position-vertical-relative:margin" o:connectortype="straight">
                        <v:stroke dashstyle="dash"/>
                      </v:shape>
                      <v:shape id="_x0000_s1064" type="#_x0000_t202" style="position:absolute;left:6874;top:4773;width:1211;height:420" filled="f" stroked="f">
                        <v:textbox>
                          <w:txbxContent>
                            <w:p w:rsidR="00E21A43" w:rsidRDefault="00E21A43" w:rsidP="00F52A0A">
                              <w:r>
                                <w:t>-0.4kNm</w:t>
                              </w:r>
                            </w:p>
                          </w:txbxContent>
                        </v:textbox>
                      </v:shape>
                      <v:shape id="_x0000_s1065" type="#_x0000_t32" style="position:absolute;left:5499;top:4631;width:1304;height:0" o:connectortype="straight"/>
                      <v:shape id="_x0000_s1066" type="#_x0000_t202" style="position:absolute;left:5539;top:4703;width:1211;height:420" filled="f" stroked="f">
                        <v:textbox>
                          <w:txbxContent>
                            <w:p w:rsidR="00E21A43" w:rsidRDefault="00E21A43" w:rsidP="00F52A0A">
                              <w:r>
                                <w:t>-0.2kNm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_x0000_s1067" type="#_x0000_t202" style="position:absolute;left:4995;top:3588;width:540;height:507" filled="f" stroked="f">
                    <v:textbox>
                      <w:txbxContent>
                        <w:p w:rsidR="00E21A43" w:rsidRDefault="00E21A43">
                          <w:r>
                            <w:t>T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noProof/>
              </w:rPr>
              <w:pict>
                <v:group id="_x0000_s1068" style="position:absolute;left:0;text-align:left;margin-left:-182pt;margin-top:76.8pt;width:171.15pt;height:110.2pt;z-index:251668992" coordorigin="1425,3043" coordsize="3423,2204">
                  <v:group id="_x0000_s1069" style="position:absolute;left:1456;top:3043;width:3392;height:2204" coordorigin="1454,3043" coordsize="3392,2204">
                    <v:group id="_x0000_s1070" style="position:absolute;left:1454;top:3555;width:2721;height:1545" coordorigin="1350,3600" coordsize="2721,1545">
                      <v:shape id="_x0000_s1071" type="#_x0000_t32" style="position:absolute;left:1350;top:4470;width:2721;height:1" o:connectortype="straight"/>
                      <v:shape id="_x0000_s1072" type="#_x0000_t32" style="position:absolute;left:1350;top:3600;width:0;height:1545;flip:y" o:connectortype="straight">
                        <v:stroke endarrow="block"/>
                      </v:shape>
                    </v:group>
                    <v:shape id="_x0000_s1073" type="#_x0000_t32" style="position:absolute;left:1455;top:4845;width:855;height:0" o:connectortype="straight"/>
                    <v:shape id="_x0000_s1074" type="#_x0000_t32" style="position:absolute;left:3195;top:4875;width:964;height:0" o:connectortype="straight"/>
                    <v:shape id="_x0000_s1075" type="#_x0000_t202" style="position:absolute;left:4276;top:4827;width:570;height:420" filled="f" stroked="f">
                      <v:textbox>
                        <w:txbxContent>
                          <w:p w:rsidR="00E21A43" w:rsidRDefault="00E21A43">
                            <w:r>
                              <w:t>-F</w:t>
                            </w:r>
                          </w:p>
                        </w:txbxContent>
                      </v:textbox>
                    </v:shape>
                    <v:shape id="_x0000_s1076" type="#_x0000_t202" style="position:absolute;left:2211;top:4797;width:570;height:420" filled="f" stroked="f">
                      <v:textbox>
                        <w:txbxContent>
                          <w:p w:rsidR="00E21A43" w:rsidRDefault="00E21A43" w:rsidP="001541CA">
                            <w:r>
                              <w:t>-F</w:t>
                            </w:r>
                          </w:p>
                        </w:txbxContent>
                      </v:textbox>
                    </v:shape>
                    <v:shape id="_x0000_s1077" type="#_x0000_t32" style="position:absolute;left:2310;top:4425;width:0;height:420" o:connectortype="straight"/>
                    <v:shape id="_x0000_s1078" type="#_x0000_t32" style="position:absolute;left:3195;top:4440;width:0;height:420" o:connectortype="straight"/>
                    <v:shape id="_x0000_s1079" type="#_x0000_t32" style="position:absolute;left:4140;top:4440;width:0;height:420" o:connectortype="straight"/>
                    <v:shape id="_x0000_s1080" type="#_x0000_t32" style="position:absolute;left:2324;top:3043;width:0;height:1382;mso-position-vertical-relative:margin" o:connectortype="straight">
                      <v:stroke dashstyle="dash"/>
                    </v:shape>
                    <v:shape id="_x0000_s1081" type="#_x0000_t32" style="position:absolute;left:3209;top:3043;width:0;height:1382;mso-position-vertical-relative:margin" o:connectortype="straight">
                      <v:stroke dashstyle="dash"/>
                    </v:shape>
                    <v:shape id="_x0000_s1082" type="#_x0000_t32" style="position:absolute;left:4154;top:3043;width:0;height:1382;mso-position-vertical-relative:margin" o:connectortype="straight">
                      <v:stroke dashstyle="dash"/>
                    </v:shape>
                  </v:group>
                  <v:shape id="_x0000_s1083" type="#_x0000_t202" style="position:absolute;left:1425;top:3498;width:675;height:507" filled="f" stroked="f">
                    <v:textbox>
                      <w:txbxContent>
                        <w:p w:rsidR="00E21A43" w:rsidRDefault="00E21A43" w:rsidP="001754E7">
                          <w:r>
                            <w:t>F</w:t>
                          </w:r>
                          <w:r w:rsidRPr="001754E7">
                            <w:rPr>
                              <w:vertAlign w:val="subscript"/>
                            </w:rPr>
                            <w:t>N</w:t>
                          </w:r>
                        </w:p>
                      </w:txbxContent>
                    </v:textbox>
                  </v:shape>
                </v:group>
              </w:pict>
            </w:r>
            <w:r>
              <w:object w:dxaOrig="12540" w:dyaOrig="7950">
                <v:shape id="_x0000_i1040" type="#_x0000_t75" style="width:246pt;height:96pt" o:ole="">
                  <v:imagedata r:id="rId27" o:title="" croptop="22332f" cropbottom="23428f" cropleft="19149f" cropright="17549f"/>
                </v:shape>
                <o:OLEObject Type="Embed" ProgID="AutoCAD.Drawing.14" ShapeID="_x0000_i1040" DrawAspect="Content" ObjectID="_1528826177" r:id="rId28"/>
              </w:object>
            </w:r>
          </w:p>
          <w:p w:rsidR="00E21A43" w:rsidRDefault="00E21A43" w:rsidP="007B1F7B">
            <w:r>
              <w:rPr>
                <w:noProof/>
              </w:rPr>
              <w:pict>
                <v:shape id="_x0000_s1084" type="#_x0000_t75" style="position:absolute;left:0;text-align:left;margin-left:-5.15pt;margin-top:-70.55pt;width:183.4pt;height:51.15pt;z-index:251651584;mso-wrap-style:none;v-text-anchor:middle" fillcolor="#edfad2" strokecolor="maroon" strokeweight="2.75pt">
                  <v:stroke endarrowlength="long"/>
                  <v:imagedata r:id="rId29" o:title="" croptop="16644f" cropbottom="41159f" cropleft="23103f" cropright="21652f"/>
                  <v:shadow color="#ffc"/>
                  <w10:wrap type="square"/>
                </v:shape>
              </w:pict>
            </w:r>
          </w:p>
          <w:p w:rsidR="00E21A43" w:rsidRDefault="00E21A43" w:rsidP="007B1F7B"/>
          <w:p w:rsidR="00E21A43" w:rsidRDefault="00E21A43">
            <w:r>
              <w:rPr>
                <w:noProof/>
              </w:rPr>
              <w:pict>
                <v:shape id="_x0000_s1085" type="#_x0000_t32" style="position:absolute;left:0;text-align:left;margin-left:274.35pt;margin-top:10.9pt;width:0;height:8.5pt;z-index:251666944" o:connectortype="straight"/>
              </w:pict>
            </w:r>
          </w:p>
          <w:p w:rsidR="00E21A43" w:rsidRDefault="00E21A43"/>
          <w:p w:rsidR="00E21A43" w:rsidRDefault="00E21A43"/>
          <w:p w:rsidR="00E21A43" w:rsidRDefault="00E21A43">
            <w:r>
              <w:t>3</w:t>
            </w:r>
            <w:r>
              <w:rPr>
                <w:rFonts w:hint="eastAsia"/>
              </w:rPr>
              <w:t>、</w:t>
            </w:r>
          </w:p>
          <w:p w:rsidR="00E21A43" w:rsidRDefault="00E21A43">
            <w:r>
              <w:rPr>
                <w:noProof/>
              </w:rPr>
              <w:pict>
                <v:group id="_x0000_s1086" style="position:absolute;left:0;text-align:left;margin-left:171.45pt;margin-top:30.85pt;width:215.1pt;height:184.9pt;z-index:251671040" coordorigin="4740,6180" coordsize="4302,3698">
                  <v:shape id="_x0000_s1087" type="#_x0000_t32" style="position:absolute;left:6495;top:7395;width:1276;height:0;flip:x" o:connectortype="straight"/>
                  <v:group id="_x0000_s1088" style="position:absolute;left:4740;top:6180;width:4302;height:3698" coordorigin="4740,6180" coordsize="4302,3698">
                    <v:shape id="_x0000_s1089" type="#_x0000_t202" style="position:absolute;left:4885;top:6258;width:540;height:507" filled="f" stroked="f">
                      <v:textbox>
                        <w:txbxContent>
                          <w:p w:rsidR="00E21A43" w:rsidRDefault="00E21A43" w:rsidP="001754E7">
                            <w:r>
                              <w:t>Fs</w:t>
                            </w:r>
                          </w:p>
                        </w:txbxContent>
                      </v:textbox>
                    </v:shape>
                    <v:shape id="_x0000_s1090" type="#_x0000_t202" style="position:absolute;left:4740;top:8163;width:540;height:507" filled="f" stroked="f">
                      <v:textbox>
                        <w:txbxContent>
                          <w:p w:rsidR="00E21A43" w:rsidRDefault="00E21A43" w:rsidP="001754E7">
                            <w:r>
                              <w:t>M</w:t>
                            </w:r>
                          </w:p>
                        </w:txbxContent>
                      </v:textbox>
                    </v:shape>
                    <v:group id="_x0000_s1091" style="position:absolute;left:5311;top:6198;width:3717;height:1545" coordorigin="1350,3600" coordsize="2721,1545">
                      <v:shape id="_x0000_s1092" type="#_x0000_t32" style="position:absolute;left:1350;top:4470;width:2721;height:1" o:connectortype="straight"/>
                      <v:shape id="_x0000_s1093" type="#_x0000_t32" style="position:absolute;left:1350;top:3600;width:0;height:1545;flip:y" o:connectortype="straight">
                        <v:stroke endarrow="block"/>
                      </v:shape>
                    </v:group>
                    <v:shape id="_x0000_s1094" type="#_x0000_t202" style="position:absolute;left:7821;top:6180;width:464;height:420" filled="f" stroked="f">
                      <v:textbox>
                        <w:txbxContent>
                          <w:p w:rsidR="00E21A43" w:rsidRDefault="00E21A43" w:rsidP="001754E7">
                            <w:r>
                              <w:t>F</w:t>
                            </w:r>
                          </w:p>
                        </w:txbxContent>
                      </v:textbox>
                    </v:shape>
                    <v:shape id="_x0000_s1095" type="#_x0000_t32" style="position:absolute;left:7760;top:6648;width:0;height:420" o:connectortype="straight"/>
                    <v:shape id="_x0000_s1096" type="#_x0000_t32" style="position:absolute;left:6509;top:7094;width:0;height:1928;mso-position-vertical-relative:margin" o:connectortype="straight">
                      <v:stroke dashstyle="dash"/>
                    </v:shape>
                    <v:shape id="_x0000_s1097" type="#_x0000_t32" style="position:absolute;left:9042;top:7094;width:0;height:1928;mso-position-vertical-relative:margin" o:connectortype="straight">
                      <v:stroke dashstyle="dash"/>
                    </v:shape>
                    <v:shape id="_x0000_s1098" type="#_x0000_t32" style="position:absolute;left:7767;top:7091;width:0;height:1928;mso-position-vertical-relative:margin" o:connectortype="straight">
                      <v:stroke dashstyle="dash"/>
                    </v:shape>
                    <v:shape id="_x0000_s1099" type="#_x0000_t202" style="position:absolute;left:6795;top:7338;width:686;height:420" filled="f" stroked="f">
                      <v:textbox>
                        <w:txbxContent>
                          <w:p w:rsidR="00E21A43" w:rsidRDefault="00E21A43" w:rsidP="001754E7">
                            <w:smartTag w:uri="urn:schemas-microsoft-com:office:smarttags" w:element="chmetcnv">
                              <w:smartTagPr>
                                <w:attr w:name="UnitName" w:val="F"/>
                                <w:attr w:name="SourceValue" w:val="3"/>
                                <w:attr w:name="HasSpace" w:val="False"/>
                                <w:attr w:name="Negative" w:val="False"/>
                                <w:attr w:name="NumberType" w:val="1"/>
                                <w:attr w:name="TCSC" w:val="0"/>
                              </w:smartTagPr>
                              <w:r>
                                <w:t>3F</w:t>
                              </w:r>
                            </w:smartTag>
                            <w:r>
                              <w:t>/4</w:t>
                            </w:r>
                          </w:p>
                        </w:txbxContent>
                      </v:textbox>
                    </v:shape>
                    <v:shape id="_x0000_s1100" type="#_x0000_t202" style="position:absolute;left:5601;top:6578;width:699;height:420" filled="f" stroked="f">
                      <v:textbox>
                        <w:txbxContent>
                          <w:p w:rsidR="00E21A43" w:rsidRDefault="00E21A43" w:rsidP="001754E7">
                            <w:r>
                              <w:t>F/4</w:t>
                            </w:r>
                          </w:p>
                        </w:txbxContent>
                      </v:textbox>
                    </v:shape>
                    <v:shape id="_x0000_s1101" type="#_x0000_t32" style="position:absolute;left:7767;top:6648;width:1261;height:420" o:connectortype="straight"/>
                    <v:group id="_x0000_s1102" style="position:absolute;left:5311;top:8163;width:3717;height:1545" coordorigin="1350,3600" coordsize="2721,1545">
                      <v:shape id="_x0000_s1103" type="#_x0000_t32" style="position:absolute;left:1350;top:4470;width:2721;height:1" o:connectortype="straight"/>
                      <v:shape id="_x0000_s1104" type="#_x0000_t32" style="position:absolute;left:1350;top:3600;width:0;height:1545;flip:y" o:connectortype="straight">
                        <v:stroke endarrow="block"/>
                      </v:shape>
                    </v:group>
                    <v:shape id="_x0000_s1105" type="#_x0000_t32" style="position:absolute;left:5310;top:6942;width:1191;height:0;flip:x" o:connectortype="straight"/>
                    <v:shape id="_x0000_s1106" type="#_x0000_t32" style="position:absolute;left:6509;top:6942;width:0;height:454" o:connectortype="straight"/>
                    <v:shape id="_x0000_s1107" type="#_x0000_t32" style="position:absolute;left:5311;top:8790;width:1184;height:244;flip:y" o:connectortype="straight"/>
                    <v:shape id="_x0000_s1108" type="#_x0000_t32" style="position:absolute;left:6495;top:8805;width:1276;height:750" o:connectortype="straight"/>
                    <v:shape id="_x0000_s1109" type="#_x0000_t202" style="position:absolute;left:5840;top:8475;width:699;height:420" filled="f" stroked="f">
                      <v:textbox>
                        <w:txbxContent>
                          <w:p w:rsidR="00E21A43" w:rsidRDefault="00E21A43" w:rsidP="007746CD">
                            <w:r>
                              <w:t>F/2</w:t>
                            </w:r>
                          </w:p>
                        </w:txbxContent>
                      </v:textbox>
                    </v:shape>
                    <v:shape id="_x0000_s1110" type="#_x0000_t202" style="position:absolute;left:7716;top:9458;width:699;height:420" filled="f" stroked="f">
                      <v:textbox>
                        <w:txbxContent>
                          <w:p w:rsidR="00E21A43" w:rsidRDefault="00E21A43" w:rsidP="007746CD">
                            <w:r>
                              <w:t>F</w:t>
                            </w:r>
                          </w:p>
                        </w:txbxContent>
                      </v:textbox>
                    </v:shape>
                    <v:shapetype id="_x0000_t19" coordsize="21600,21600" o:spt="19" adj="-5898240,,,21600,21600" path="wr-21600,,21600,43200,,,21600,21600nfewr-21600,,21600,43200,,,21600,21600l,21600nsxe" filled="f">
                      <v:formulas>
                        <v:f eqn="val #2"/>
                        <v:f eqn="val #3"/>
                        <v:f eqn="val #4"/>
                      </v:formulas>
                      <v:path arrowok="t" o:extrusionok="f" gradientshapeok="t" o:connecttype="custom" o:connectlocs="0,0;21600,21600;0,21600"/>
                      <v:handles>
                        <v:h position="@2,#0" polar="@0,@1"/>
                        <v:h position="@2,#1" polar="@0,@1"/>
                      </v:handles>
                    </v:shapetype>
                    <v:shape id="_x0000_s1111" type="#_x0000_t19" style="position:absolute;left:7740;top:9019;width:1301;height:536;flip:x" coordsize="21591,21600" adj=",-106372" path="wr-21600,,21600,43200,,,21591,20988nfewr-21600,,21600,43200,,,21591,20988l,21600nsxe">
                      <v:path o:connectlocs="0,0;21591,20988;0,21600"/>
                    </v:shape>
                  </v:group>
                  <v:shape id="_x0000_s1112" type="#_x0000_t32" style="position:absolute;left:7755;top:9056;width:0;height:510" o:connectortype="straight"/>
                </v:group>
              </w:pict>
            </w:r>
            <w:r>
              <w:rPr>
                <w:noProof/>
              </w:rPr>
              <w:pict>
                <v:shape id="_x0000_s1113" type="#_x0000_t32" style="position:absolute;left:0;text-align:left;margin-left:322.4pt;margin-top:77.5pt;width:0;height:14.15pt;z-index:251670016" o:connectortype="straight"/>
              </w:pict>
            </w:r>
            <w:r>
              <w:object w:dxaOrig="3450" w:dyaOrig="1695">
                <v:shape id="_x0000_i1041" type="#_x0000_t75" style="width:172.5pt;height:84.75pt" o:ole="">
                  <v:imagedata r:id="rId30" o:title=""/>
                </v:shape>
                <o:OLEObject Type="Embed" ProgID="Paint.Picture" ShapeID="_x0000_i1041" DrawAspect="Content" ObjectID="_1528826178" r:id="rId31"/>
              </w:object>
            </w:r>
          </w:p>
          <w:p w:rsidR="00E21A43" w:rsidRDefault="00E21A43"/>
          <w:p w:rsidR="00E21A43" w:rsidRDefault="00E21A43"/>
          <w:p w:rsidR="00E21A43" w:rsidRDefault="00E21A43"/>
          <w:p w:rsidR="00E21A43" w:rsidRDefault="00E21A43"/>
          <w:p w:rsidR="00E21A43" w:rsidRDefault="00E21A43"/>
          <w:p w:rsidR="00E21A43" w:rsidRDefault="00E21A43">
            <w:bookmarkStart w:id="4" w:name="_GoBack"/>
            <w:bookmarkEnd w:id="4"/>
          </w:p>
          <w:p w:rsidR="00E21A43" w:rsidRDefault="00E21A43"/>
          <w:p w:rsidR="00E21A43" w:rsidRDefault="00E21A43"/>
          <w:p w:rsidR="00E21A43" w:rsidRDefault="00E21A43"/>
          <w:p w:rsidR="00E21A43" w:rsidRDefault="00E21A43"/>
          <w:p w:rsidR="00E21A43" w:rsidRDefault="00E21A43" w:rsidP="007F5F96">
            <w:pPr>
              <w:rPr>
                <w:sz w:val="24"/>
              </w:rPr>
            </w:pPr>
            <w:r w:rsidRPr="00AB2E3E">
              <w:rPr>
                <w:rFonts w:hint="eastAsia"/>
                <w:sz w:val="24"/>
              </w:rPr>
              <w:t>四、简答题（每题</w:t>
            </w:r>
            <w:r>
              <w:rPr>
                <w:sz w:val="24"/>
              </w:rPr>
              <w:t>4</w:t>
            </w:r>
            <w:r w:rsidRPr="00AB2E3E">
              <w:rPr>
                <w:rFonts w:hint="eastAsia"/>
                <w:sz w:val="24"/>
              </w:rPr>
              <w:t>分，共</w:t>
            </w:r>
            <w:r>
              <w:rPr>
                <w:sz w:val="24"/>
              </w:rPr>
              <w:t>8</w:t>
            </w:r>
            <w:r w:rsidRPr="00AB2E3E">
              <w:rPr>
                <w:rFonts w:hint="eastAsia"/>
                <w:sz w:val="24"/>
              </w:rPr>
              <w:t>分）。</w:t>
            </w:r>
          </w:p>
          <w:p w:rsidR="00E21A43" w:rsidRDefault="00E21A43">
            <w:r>
              <w:t>1</w:t>
            </w:r>
            <w:r>
              <w:rPr>
                <w:rFonts w:hint="eastAsia"/>
              </w:rPr>
              <w:t>、</w:t>
            </w:r>
            <w:r w:rsidRPr="007750CA">
              <w:rPr>
                <w:rFonts w:hint="eastAsia"/>
              </w:rPr>
              <w:t>当传递的功率不变时，改变轴的转速对轴的强度和刚度有什么影响？</w:t>
            </w:r>
          </w:p>
          <w:p w:rsidR="00E21A43" w:rsidRDefault="00E21A43">
            <w:r>
              <w:rPr>
                <w:rFonts w:hint="eastAsia"/>
              </w:rPr>
              <w:t>答：</w:t>
            </w:r>
            <w:r w:rsidRPr="00521E5A">
              <w:rPr>
                <w:position w:val="-22"/>
              </w:rPr>
              <w:object w:dxaOrig="1080" w:dyaOrig="560">
                <v:shape id="_x0000_i1042" type="#_x0000_t75" style="width:54pt;height:27.75pt" o:ole="">
                  <v:imagedata r:id="rId32" o:title=""/>
                </v:shape>
                <o:OLEObject Type="Embed" ProgID="Equation.DSMT4" ShapeID="_x0000_i1042" DrawAspect="Content" ObjectID="_1528826179" r:id="rId33"/>
              </w:object>
            </w:r>
          </w:p>
          <w:p w:rsidR="00E21A43" w:rsidRDefault="00E21A43">
            <w:r>
              <w:rPr>
                <w:rFonts w:hint="eastAsia"/>
              </w:rPr>
              <w:t>当功率</w:t>
            </w:r>
            <w:r>
              <w:t>P</w:t>
            </w:r>
            <w:r>
              <w:rPr>
                <w:rFonts w:hint="eastAsia"/>
              </w:rPr>
              <w:t>保持不变时，转速增大，则扭矩减小，从而引起的剪应力减小，强度增加；扭转角减小，刚度增大。</w:t>
            </w:r>
          </w:p>
          <w:p w:rsidR="00E21A43" w:rsidRDefault="00E21A43" w:rsidP="00521E5A">
            <w:r>
              <w:rPr>
                <w:rFonts w:hint="eastAsia"/>
              </w:rPr>
              <w:t>当功率</w:t>
            </w:r>
            <w:r>
              <w:t>P</w:t>
            </w:r>
            <w:r>
              <w:rPr>
                <w:rFonts w:hint="eastAsia"/>
              </w:rPr>
              <w:t>保持不变时，转速减小，则扭矩增大，从而引起的剪应力增大，强度减小；扭转角增大，刚度减小。</w:t>
            </w:r>
          </w:p>
          <w:p w:rsidR="00E21A43" w:rsidRDefault="00E21A43" w:rsidP="00050951"/>
          <w:p w:rsidR="00E21A43" w:rsidRDefault="00E21A43" w:rsidP="00050951"/>
          <w:p w:rsidR="00E21A43" w:rsidRDefault="00E21A43" w:rsidP="00050951"/>
          <w:p w:rsidR="00E21A43" w:rsidRDefault="00E21A43" w:rsidP="00050951">
            <w:r>
              <w:t>2</w:t>
            </w:r>
            <w:r>
              <w:rPr>
                <w:rFonts w:hint="eastAsia"/>
              </w:rPr>
              <w:t>、</w:t>
            </w:r>
            <w:r>
              <w:rPr>
                <w:rFonts w:ascii="宋体" w:hAnsi="宋体" w:hint="eastAsia"/>
              </w:rPr>
              <w:t>试陈述铸铁扭转破坏时的现象及原因</w:t>
            </w:r>
          </w:p>
          <w:p w:rsidR="00E21A43" w:rsidRDefault="00E21A43" w:rsidP="00050951">
            <w:r>
              <w:rPr>
                <w:rFonts w:hint="eastAsia"/>
              </w:rPr>
              <w:t>答：</w:t>
            </w:r>
          </w:p>
          <w:p w:rsidR="00E21A43" w:rsidRDefault="00E21A43" w:rsidP="00050951">
            <w:r>
              <w:rPr>
                <w:rFonts w:hint="eastAsia"/>
              </w:rPr>
              <w:t>现象：扭转破坏时，断裂面与轴线成</w:t>
            </w:r>
            <w:r>
              <w:t>45</w:t>
            </w:r>
            <w:r>
              <w:rPr>
                <w:rFonts w:hint="eastAsia"/>
              </w:rPr>
              <w:t>°。</w:t>
            </w:r>
          </w:p>
          <w:p w:rsidR="00E21A43" w:rsidRPr="00927158" w:rsidRDefault="00E21A43" w:rsidP="00050951">
            <w:r>
              <w:rPr>
                <w:rFonts w:hint="eastAsia"/>
              </w:rPr>
              <w:t>原因：扭转时，在</w:t>
            </w:r>
            <w:r>
              <w:t>45</w:t>
            </w:r>
            <w:r>
              <w:rPr>
                <w:rFonts w:hint="eastAsia"/>
              </w:rPr>
              <w:t>°方向处拉应力达到最大值。铸铁为脆性材料，其抗拉性能弱于抗剪性能，所以在该截面处发生拉伸破坏。</w:t>
            </w:r>
          </w:p>
          <w:p w:rsidR="00E21A43" w:rsidRDefault="00E21A43" w:rsidP="00050951"/>
          <w:p w:rsidR="00E21A43" w:rsidRDefault="00E21A43" w:rsidP="00050951"/>
          <w:p w:rsidR="00E21A43" w:rsidRDefault="00E21A43" w:rsidP="00050951"/>
          <w:p w:rsidR="00E21A43" w:rsidRPr="00350303" w:rsidRDefault="00E21A43" w:rsidP="00050951">
            <w:pPr>
              <w:rPr>
                <w:sz w:val="24"/>
              </w:rPr>
            </w:pPr>
            <w:r w:rsidRPr="00350303">
              <w:rPr>
                <w:rFonts w:hint="eastAsia"/>
                <w:sz w:val="24"/>
              </w:rPr>
              <w:t>五、计算题（共</w:t>
            </w:r>
            <w:r w:rsidRPr="00350303">
              <w:rPr>
                <w:sz w:val="24"/>
              </w:rPr>
              <w:t>50</w:t>
            </w:r>
            <w:r w:rsidRPr="00350303">
              <w:rPr>
                <w:rFonts w:hint="eastAsia"/>
                <w:sz w:val="24"/>
              </w:rPr>
              <w:t>分，每题</w:t>
            </w:r>
            <w:r w:rsidRPr="00350303">
              <w:rPr>
                <w:sz w:val="24"/>
              </w:rPr>
              <w:t>10</w:t>
            </w:r>
            <w:r w:rsidRPr="00350303">
              <w:rPr>
                <w:rFonts w:hint="eastAsia"/>
                <w:sz w:val="24"/>
              </w:rPr>
              <w:t>分）</w:t>
            </w:r>
          </w:p>
          <w:p w:rsidR="00E21A43" w:rsidRDefault="00E21A43" w:rsidP="002A4B4B">
            <w:r>
              <w:t>1</w:t>
            </w:r>
            <w:r>
              <w:rPr>
                <w:rFonts w:hint="eastAsia"/>
              </w:rPr>
              <w:t>、图示细长压杆。已知：外力</w:t>
            </w:r>
            <w:r>
              <w:t>F</w:t>
            </w:r>
            <w:r>
              <w:rPr>
                <w:rFonts w:hint="eastAsia"/>
              </w:rPr>
              <w:t>，杆长</w:t>
            </w:r>
            <w:r>
              <w:t>l</w:t>
            </w:r>
            <w:r>
              <w:rPr>
                <w:rFonts w:hint="eastAsia"/>
              </w:rPr>
              <w:t>，直径</w:t>
            </w:r>
            <w:r>
              <w:t>d</w:t>
            </w:r>
            <w:r>
              <w:rPr>
                <w:rFonts w:hint="eastAsia"/>
              </w:rPr>
              <w:t>，不计杆自重。试求：</w:t>
            </w:r>
            <w:r>
              <w:t>1</w:t>
            </w:r>
            <w:r>
              <w:rPr>
                <w:rFonts w:hint="eastAsia"/>
              </w:rPr>
              <w:t>）求出长度系数；</w:t>
            </w:r>
            <w:r>
              <w:t>2</w:t>
            </w:r>
            <w:r>
              <w:rPr>
                <w:rFonts w:hint="eastAsia"/>
              </w:rPr>
              <w:t>）确定该杆的临界压力</w:t>
            </w:r>
            <w:r>
              <w:t>(</w:t>
            </w:r>
            <w:r>
              <w:rPr>
                <w:rFonts w:hint="eastAsia"/>
              </w:rPr>
              <w:t>细长杆</w:t>
            </w:r>
            <w:r>
              <w:t>)</w:t>
            </w:r>
            <w:r>
              <w:rPr>
                <w:rFonts w:hint="eastAsia"/>
              </w:rPr>
              <w:t>；</w:t>
            </w:r>
            <w:r>
              <w:t>3</w:t>
            </w:r>
            <w:r>
              <w:rPr>
                <w:rFonts w:hint="eastAsia"/>
              </w:rPr>
              <w:t>）求该杆的工作安全因数</w:t>
            </w:r>
            <w:r>
              <w:t>n</w:t>
            </w:r>
            <w:r>
              <w:rPr>
                <w:rFonts w:hint="eastAsia"/>
              </w:rPr>
              <w:t>。</w:t>
            </w:r>
          </w:p>
          <w:p w:rsidR="00E21A43" w:rsidRDefault="00E21A43" w:rsidP="002A4B4B"/>
          <w:p w:rsidR="00E21A43" w:rsidRDefault="00E21A43" w:rsidP="002A4B4B">
            <w:r>
              <w:rPr>
                <w:noProof/>
              </w:rPr>
              <w:pict>
                <v:group id="组合 6" o:spid="_x0000_s1114" style="position:absolute;left:0;text-align:left;margin-left:12.85pt;margin-top:-.35pt;width:155.5pt;height:64.5pt;z-index:251649536" coordsize="19748,8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">
                  <v:group id="组合 107" o:spid="_x0000_s1115" style="position:absolute;left:5080;top:-5080;width:8191;height:18351;rotation:90" coordsize="8192,18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3An8DCAAAA3AAAAA8A&#10;AAAAAAAAAAAAAAAAqgIAAGRycy9kb3ducmV2LnhtbFBLBQYAAAAABAAEAPoAAACZAwAAAAA=&#10;">
                    <v:group id="组合 33" o:spid="_x0000_s1116" style="position:absolute;top:2311;width:8192;height:16044" coordorigin=",1653" coordsize="8191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shape id="AutoShape 56" o:spid="_x0000_s1117" type="#_x0000_t32" style="position:absolute;left:3696;top:1653;width:0;height:15526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8axcMAAADaAAAADwAAAGRycy9kb3ducmV2LnhtbERPTWvCQBC9F/wPywi9NZsUKiW6imgL&#10;PbSFqDl4G7NjEpKdDdk1Sfvru4eCx8f7Xm0m04qBeldbVpBEMQjiwuqaSwWn4/vTKwjnkTW2lknB&#10;DznYrGcPK0y1HTmj4eBLEULYpaig8r5LpXRFRQZdZDviwF1tb9AH2JdS9ziGcNPK5zheSIM1h4YK&#10;O9pVVDSHm1Hwchsv50XC2fbrbZ9nv0Px3eSfSj3Op+0ShKfJ38X/7g+tIGwNV8INk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vGsXDAAAA2gAAAA8AAAAAAAAAAAAA&#10;AAAAoQIAAGRycy9kb3ducmV2LnhtbFBLBQYAAAAABAAEAPkAAACRAwAAAAA=&#10;" strokeweight="1.25pt"/>
                      <v:line id="直接连接符 13" o:spid="_x0000_s1118" style="position:absolute;visibility:visible" from="0,17120" to="8191,17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fki8MAAADaAAAADwAAAGRycy9kb3ducmV2LnhtbESPS2vDMBCE74X+B7GF3hq5ORTXjRKS&#10;QiGHHOLHJbettbVNrZWRVD/+fRQI9DjMzDfMZjebXozkfGdZwesqAUFcW91xo6Aqv15SED4ga+wt&#10;k4KFPOy2jw8bzLSdOKexCI2IEPYZKmhDGDIpfd2SQb+yA3H0fqwzGKJ0jdQOpwg3vVwnyZs02HFc&#10;aHGgz5bq3+LPKDilzZTml8s5TOn3+lDWVemWRKnnp3n/ASLQHP7D9/ZRK3iH25V4A+T2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H5IvDAAAA2gAAAA8AAAAAAAAAAAAA&#10;AAAAoQIAAGRycy9kb3ducmV2LnhtbFBLBQYAAAAABAAEAPkAAACRAwAAAAA=&#10;" strokecolor="windowText" strokeweight=".5pt">
                        <v:stroke joinstyle="miter"/>
                      </v:line>
                      <v:group id="组合 32" o:spid="_x0000_s1119" style="position:absolute;left:486;top:17217;width:6245;height:483" coordsize="6245,4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<v:group id="组合 27" o:spid="_x0000_s1120" style="position:absolute;width:2840;height:482" coordsize="284061,48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    <v:line id="直接连接符 23" o:spid="_x0000_s1121" style="position:absolute;flip:y;visibility:visible" from="223736,0" to="284061,48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BCpsMAAADbAAAADwAAAGRycy9kb3ducmV2LnhtbESPT4vCMBTE7wt+h/AEb9vURUS7RpHK&#10;ihcR/8Du3h7Ns602L6WJWr+9EQSPw8z8hpnMWlOJKzWutKygH8UgiDOrS84VHPY/nyMQziNrrCyT&#10;gjs5mE07HxNMtL3xlq47n4sAYZeggsL7OpHSZQUZdJGtiYN3tI1BH2STS93gLcBNJb/ieCgNlhwW&#10;CqwpLSg77y5GwUlv1+li81de6LfSm+X/3bosVarXbeffIDy1/h1+tVdawWAMzy/hB8j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AQqbDAAAA2wAAAA8AAAAAAAAAAAAA&#10;AAAAoQIAAGRycy9kb3ducmV2LnhtbFBLBQYAAAAABAAEAPkAAACRAwAAAAA=&#10;" strokecolor="windowText" strokeweight=".5pt">
                            <v:stroke joinstyle="miter"/>
                          </v:line>
                          <v:line id="直接连接符 25" o:spid="_x0000_s1122" style="position:absolute;flip:y;visibility:visible" from="107004,0" to="167329,48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N95sIAAADbAAAADwAAAGRycy9kb3ducmV2LnhtbERPTWuDQBC9F/oflin0VtcGGopxlWJJ&#10;yCUETaDNbXCnauvOirsx5t9nD4EeH+87zWfTi4lG11lW8BrFIIhrqztuFBwP65d3EM4ja+wtk4Ir&#10;Ocizx4cUE20vXNJU+UaEEHYJKmi9HxIpXd2SQRfZgThwP3Y06AMcG6lHvIRw08tFHC+lwY5DQ4sD&#10;FS3Vf9XZKPjV5a743H93Z/rq9X5zulpXF0o9P80fKxCeZv8vvru3WsFbWB++hB8gs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aN95sIAAADbAAAADwAAAAAAAAAAAAAA&#10;AAChAgAAZHJzL2Rvd25yZXYueG1sUEsFBgAAAAAEAAQA+QAAAJADAAAAAA==&#10;" strokecolor="windowText" strokeweight=".5pt">
                            <v:stroke joinstyle="miter"/>
                          </v:line>
                          <v:line id="直接连接符 26" o:spid="_x0000_s1123" style="position:absolute;flip:y;visibility:visible" from="0,0" to="60325,48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/YfcMAAADbAAAADwAAAGRycy9kb3ducmV2LnhtbESPQYvCMBSE7wv+h/AEb2vqgrJU0yIV&#10;Fy8iugvq7dE822rzUpqo9d8bQdjjMDPfMLO0M7W4UesqywpGwwgEcW51xYWCv9/l5zcI55E11pZJ&#10;wYMcpEnvY4axtnfe0m3nCxEg7GJUUHrfxFK6vCSDbmgb4uCdbGvQB9kWUrd4D3BTy68omkiDFYeF&#10;EhvKSsovu6tRcNbbdbbYHKor7Wu9+Tk+rMszpQb9bj4F4anz/+F3e6UVjEfw+hJ+gEy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v2H3DAAAA2wAAAA8AAAAAAAAAAAAA&#10;AAAAoQIAAGRycy9kb3ducmV2LnhtbFBLBQYAAAAABAAEAPkAAACRAwAAAAA=&#10;" strokecolor="windowText" strokeweight=".5pt">
                            <v:stroke joinstyle="miter"/>
                          </v:line>
                        </v:group>
                        <v:group id="组合 28" o:spid="_x0000_s1124" style="position:absolute;left:3404;width:2841;height:482" coordsize="284061,48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    <v:line id="直接连接符 29" o:spid="_x0000_s1125" style="position:absolute;flip:y;visibility:visible" from="223736,0" to="284061,48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HjkcMAAADbAAAADwAAAGRycy9kb3ducmV2LnhtbESPT4vCMBTE7wt+h/AEb9vUFUW6RpHK&#10;ihcR/8Du3h7Ns602L6WJWr+9EQSPw8z8hpnMWlOJKzWutKygH8UgiDOrS84VHPY/n2MQziNrrCyT&#10;gjs5mE07HxNMtL3xlq47n4sAYZeggsL7OpHSZQUZdJGtiYN3tI1BH2STS93gLcBNJb/ieCQNlhwW&#10;CqwpLSg77y5GwUlv1+li81de6LfSm+X/3bosVarXbeffIDy1/h1+tVdawXAAzy/hB8j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x45HDAAAA2wAAAA8AAAAAAAAAAAAA&#10;AAAAoQIAAGRycy9kb3ducmV2LnhtbFBLBQYAAAAABAAEAPkAAACRAwAAAAA=&#10;" strokecolor="windowText" strokeweight=".5pt">
                            <v:stroke joinstyle="miter"/>
                          </v:line>
                          <v:line id="直接连接符 30" o:spid="_x0000_s1126" style="position:absolute;flip:y;visibility:visible" from="107004,0" to="167329,48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h75cMAAADbAAAADwAAAGRycy9kb3ducmV2LnhtbESPT4vCMBTE7wt+h/AEb9vURUW6RpHK&#10;ihcR/8Du3h7Ns602L6WJWr+9EQSPw8z8hpnMWlOJKzWutKygH8UgiDOrS84VHPY/n2MQziNrrCyT&#10;gjs5mE07HxNMtL3xlq47n4sAYZeggsL7OpHSZQUZdJGtiYN3tI1BH2STS93gLcBNJb/ieCQNlhwW&#10;CqwpLSg77y5GwUlv1+li81de6LfSm+X/3bosVarXbeffIDy1/h1+tVdawXAAzy/hB8j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aYe+XDAAAA2wAAAA8AAAAAAAAAAAAA&#10;AAAAoQIAAGRycy9kb3ducmV2LnhtbFBLBQYAAAAABAAEAPkAAACRAwAAAAA=&#10;" strokecolor="windowText" strokeweight=".5pt">
                            <v:stroke joinstyle="miter"/>
                          </v:line>
                          <v:line id="直接连接符 31" o:spid="_x0000_s1127" style="position:absolute;flip:y;visibility:visible" from="0,0" to="60325,48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TefsUAAADbAAAADwAAAGRycy9kb3ducmV2LnhtbESPS2vDMBCE74H+B7GF3BK5AZfgRjbF&#10;JaWXEPKAtrfF2tpurZWx5Ef+fRUI5DjMzDfMJptMIwbqXG1ZwdMyAkFcWF1zqeB82i7WIJxH1thY&#10;JgUXcpClD7MNJtqOfKDh6EsRIOwSVFB53yZSuqIig25pW+Lg/djOoA+yK6XucAxw08hVFD1LgzWH&#10;hQpbyisq/o69UfCrD7v8bf9V9/TZ6P3798W6Ildq/ji9voDwNPl7+Nb+0AriGK5fwg+Q6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dTefsUAAADbAAAADwAAAAAAAAAA&#10;AAAAAAChAgAAZHJzL2Rvd25yZXYueG1sUEsFBgAAAAAEAAQA+QAAAJMDAAAAAA==&#10;" strokecolor="windowText" strokeweight=".5pt">
                            <v:stroke joinstyle="miter"/>
                          </v:line>
                        </v:group>
                      </v:group>
                    </v:group>
                    <v:shape id="直接箭头连接符 106" o:spid="_x0000_s1128" type="#_x0000_t32" style="position:absolute;left:3617;width:0;height:231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9NZMMAAADcAAAADwAAAGRycy9kb3ducmV2LnhtbERPTWvCQBC9C/0PyxR6M5sqaJu6ShFK&#10;FS+aSrW3ITtNlmZnQ3Zr4r93BcHbPN7nzBa9rcWJWm8cK3hOUhDEhdOGSwX7r4/hCwgfkDXWjknB&#10;mTws5g+DGWbadbyjUx5KEUPYZ6igCqHJpPRFRRZ94hriyP261mKIsC2lbrGL4baWozSdSIuGY0OF&#10;DS0rKv7yf6ug2B8Pr7Q137obm+lns/nZjPO1Uk+P/fsbiEB9uItv7pWO89MJXJ+JF8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fTWTDAAAA3AAAAA8AAAAAAAAAAAAA&#10;AAAAoQIAAGRycy9kb3ducmV2LnhtbFBLBQYAAAAABAAEAPkAAACRAwAAAAA=&#10;" strokeweight=".5pt">
                      <v:stroke endarrow="block" joinstyle="miter"/>
                    </v:shape>
                  </v:group>
                  <v:shape id="文本框 3" o:spid="_x0000_s1129" type="#_x0000_t202" style="position:absolute;left:16319;top:3891;width:3429;height:28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  <v:textbox style="mso-next-textbox:#文本框 3">
                      <w:txbxContent>
                        <w:p w:rsidR="00E21A43" w:rsidRDefault="00E21A43">
                          <w:r>
                            <w:t>F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E21A43" w:rsidRDefault="00E21A43" w:rsidP="00050951"/>
          <w:p w:rsidR="00E21A43" w:rsidRDefault="00E21A43" w:rsidP="00050951"/>
          <w:p w:rsidR="00E21A43" w:rsidRDefault="00E21A43" w:rsidP="00050951">
            <w:pPr>
              <w:tabs>
                <w:tab w:val="left" w:pos="3795"/>
              </w:tabs>
            </w:pPr>
            <w:r>
              <w:t xml:space="preserve">  </w:t>
            </w:r>
          </w:p>
          <w:p w:rsidR="00E21A43" w:rsidRDefault="00E21A43" w:rsidP="00050951">
            <w:pPr>
              <w:tabs>
                <w:tab w:val="left" w:pos="3795"/>
              </w:tabs>
            </w:pPr>
          </w:p>
          <w:p w:rsidR="00E21A43" w:rsidRDefault="00E21A43" w:rsidP="00050951">
            <w:pPr>
              <w:tabs>
                <w:tab w:val="left" w:pos="3795"/>
              </w:tabs>
            </w:pPr>
          </w:p>
          <w:p w:rsidR="00E21A43" w:rsidRPr="00522718" w:rsidRDefault="00E21A43" w:rsidP="00050951">
            <w:pPr>
              <w:tabs>
                <w:tab w:val="left" w:pos="3795"/>
              </w:tabs>
            </w:pPr>
            <w:r>
              <w:rPr>
                <w:rFonts w:hint="eastAsia"/>
              </w:rPr>
              <w:t>解：</w:t>
            </w:r>
          </w:p>
          <w:p w:rsidR="00E21A43" w:rsidRDefault="00E21A43" w:rsidP="00522718">
            <w:pPr>
              <w:tabs>
                <w:tab w:val="left" w:pos="3795"/>
              </w:tabs>
            </w:pPr>
            <w:r>
              <w:t>1</w:t>
            </w:r>
            <w:r>
              <w:rPr>
                <w:rFonts w:hint="eastAsia"/>
              </w:rPr>
              <w:t>）一端固定，一端自由，</w:t>
            </w:r>
            <w:r w:rsidRPr="00DD2D10">
              <w:rPr>
                <w:position w:val="-10"/>
              </w:rPr>
              <w:object w:dxaOrig="520" w:dyaOrig="279">
                <v:shape id="_x0000_i1043" type="#_x0000_t75" style="width:25.5pt;height:14.25pt" o:ole="">
                  <v:imagedata r:id="rId34" o:title=""/>
                </v:shape>
                <o:OLEObject Type="Embed" ProgID="Equation.DSMT4" ShapeID="_x0000_i1043" DrawAspect="Content" ObjectID="_1528826180" r:id="rId35"/>
              </w:object>
            </w:r>
            <w:r>
              <w:t xml:space="preserve">  (2</w:t>
            </w:r>
            <w:r>
              <w:rPr>
                <w:rFonts w:hint="eastAsia"/>
              </w:rPr>
              <w:t>分</w:t>
            </w:r>
            <w:r>
              <w:t>)</w:t>
            </w:r>
          </w:p>
          <w:p w:rsidR="00E21A43" w:rsidRDefault="00E21A43" w:rsidP="00522718">
            <w:pPr>
              <w:tabs>
                <w:tab w:val="left" w:pos="3795"/>
              </w:tabs>
            </w:pPr>
          </w:p>
          <w:p w:rsidR="00E21A43" w:rsidRDefault="00E21A43" w:rsidP="00522718">
            <w:pPr>
              <w:tabs>
                <w:tab w:val="left" w:pos="3795"/>
              </w:tabs>
            </w:pPr>
            <w:r>
              <w:t>2</w:t>
            </w:r>
            <w:r>
              <w:rPr>
                <w:rFonts w:hint="eastAsia"/>
              </w:rPr>
              <w:t>）因为细长杆，适用欧拉公式。</w:t>
            </w:r>
          </w:p>
          <w:p w:rsidR="00E21A43" w:rsidRDefault="00E21A43" w:rsidP="00522718">
            <w:pPr>
              <w:tabs>
                <w:tab w:val="left" w:pos="3795"/>
              </w:tabs>
            </w:pPr>
            <w:r w:rsidRPr="00D939AC">
              <w:rPr>
                <w:position w:val="-22"/>
              </w:rPr>
              <w:object w:dxaOrig="2100" w:dyaOrig="620">
                <v:shape id="_x0000_i1044" type="#_x0000_t75" style="width:105pt;height:30.75pt" o:ole="">
                  <v:imagedata r:id="rId36" o:title=""/>
                </v:shape>
                <o:OLEObject Type="Embed" ProgID="Equation.DSMT4" ShapeID="_x0000_i1044" DrawAspect="Content" ObjectID="_1528826181" r:id="rId37"/>
              </w:object>
            </w:r>
            <w:r>
              <w:t>(2</w:t>
            </w:r>
            <w:r>
              <w:rPr>
                <w:rFonts w:hint="eastAsia"/>
              </w:rPr>
              <w:t>分</w:t>
            </w:r>
            <w:r>
              <w:t>)</w:t>
            </w:r>
          </w:p>
          <w:p w:rsidR="00E21A43" w:rsidRDefault="00E21A43" w:rsidP="00522718">
            <w:pPr>
              <w:tabs>
                <w:tab w:val="left" w:pos="3795"/>
              </w:tabs>
            </w:pPr>
            <w:r w:rsidRPr="00467D7D">
              <w:rPr>
                <w:position w:val="-22"/>
              </w:rPr>
              <w:object w:dxaOrig="1020" w:dyaOrig="560">
                <v:shape id="_x0000_i1045" type="#_x0000_t75" style="width:51pt;height:27.75pt" o:ole="">
                  <v:imagedata r:id="rId38" o:title=""/>
                </v:shape>
                <o:OLEObject Type="Embed" ProgID="Equation.DSMT4" ShapeID="_x0000_i1045" DrawAspect="Content" ObjectID="_1528826182" r:id="rId39"/>
              </w:object>
            </w:r>
            <w:r>
              <w:t>(1</w:t>
            </w:r>
            <w:r>
              <w:rPr>
                <w:rFonts w:hint="eastAsia"/>
              </w:rPr>
              <w:t>分</w:t>
            </w:r>
            <w:r>
              <w:t>)</w:t>
            </w:r>
          </w:p>
          <w:p w:rsidR="00E21A43" w:rsidRDefault="00E21A43" w:rsidP="00522718">
            <w:pPr>
              <w:tabs>
                <w:tab w:val="left" w:pos="3795"/>
              </w:tabs>
            </w:pPr>
            <w:r w:rsidRPr="00467D7D">
              <w:rPr>
                <w:position w:val="-22"/>
              </w:rPr>
              <w:object w:dxaOrig="2280" w:dyaOrig="580">
                <v:shape id="_x0000_i1046" type="#_x0000_t75" style="width:114pt;height:29.25pt" o:ole="">
                  <v:imagedata r:id="rId40" o:title=""/>
                </v:shape>
                <o:OLEObject Type="Embed" ProgID="Equation.DSMT4" ShapeID="_x0000_i1046" DrawAspect="Content" ObjectID="_1528826183" r:id="rId41"/>
              </w:object>
            </w:r>
            <w:r>
              <w:t>(3</w:t>
            </w:r>
            <w:r>
              <w:rPr>
                <w:rFonts w:hint="eastAsia"/>
              </w:rPr>
              <w:t>分</w:t>
            </w:r>
            <w:r>
              <w:t>)</w:t>
            </w:r>
          </w:p>
          <w:p w:rsidR="00E21A43" w:rsidRDefault="00E21A43" w:rsidP="00522718">
            <w:pPr>
              <w:tabs>
                <w:tab w:val="left" w:pos="3795"/>
              </w:tabs>
            </w:pPr>
            <w:r w:rsidRPr="00A10C7F">
              <w:rPr>
                <w:position w:val="-22"/>
              </w:rPr>
              <w:object w:dxaOrig="1680" w:dyaOrig="580">
                <v:shape id="_x0000_i1047" type="#_x0000_t75" style="width:84pt;height:29.25pt" o:ole="">
                  <v:imagedata r:id="rId42" o:title=""/>
                </v:shape>
                <o:OLEObject Type="Embed" ProgID="Equation.DSMT4" ShapeID="_x0000_i1047" DrawAspect="Content" ObjectID="_1528826184" r:id="rId43"/>
              </w:object>
            </w:r>
            <w:r>
              <w:t>(1</w:t>
            </w:r>
            <w:r>
              <w:rPr>
                <w:rFonts w:hint="eastAsia"/>
              </w:rPr>
              <w:t>分</w:t>
            </w:r>
            <w:r>
              <w:t>)</w:t>
            </w:r>
          </w:p>
          <w:p w:rsidR="00E21A43" w:rsidRDefault="00E21A43" w:rsidP="00522718">
            <w:pPr>
              <w:tabs>
                <w:tab w:val="left" w:pos="3795"/>
              </w:tabs>
            </w:pPr>
            <w:r>
              <w:t>3</w:t>
            </w:r>
            <w:r>
              <w:rPr>
                <w:rFonts w:hint="eastAsia"/>
              </w:rPr>
              <w:t>）</w:t>
            </w:r>
            <w:r w:rsidRPr="00A96B35">
              <w:rPr>
                <w:position w:val="-20"/>
              </w:rPr>
              <w:object w:dxaOrig="660" w:dyaOrig="540">
                <v:shape id="_x0000_i1048" type="#_x0000_t75" style="width:33pt;height:27pt" o:ole="">
                  <v:imagedata r:id="rId44" o:title=""/>
                </v:shape>
                <o:OLEObject Type="Embed" ProgID="Equation.DSMT4" ShapeID="_x0000_i1048" DrawAspect="Content" ObjectID="_1528826185" r:id="rId45"/>
              </w:object>
            </w:r>
            <w:r>
              <w:t>(2</w:t>
            </w:r>
            <w:r>
              <w:rPr>
                <w:rFonts w:hint="eastAsia"/>
              </w:rPr>
              <w:t>分</w:t>
            </w:r>
            <w:r>
              <w:t>)</w:t>
            </w:r>
          </w:p>
          <w:p w:rsidR="00E21A43" w:rsidRPr="001A0117" w:rsidRDefault="00E21A43" w:rsidP="00D82926">
            <w:pPr>
              <w:rPr>
                <w:szCs w:val="21"/>
                <w:vertAlign w:val="superscript"/>
              </w:rPr>
            </w:pPr>
            <w:r w:rsidRPr="001A0117">
              <w:rPr>
                <w:szCs w:val="21"/>
              </w:rPr>
              <w:t>2</w:t>
            </w:r>
            <w:r w:rsidRPr="001A0117">
              <w:rPr>
                <w:rFonts w:hint="eastAsia"/>
                <w:szCs w:val="21"/>
              </w:rPr>
              <w:t>．</w:t>
            </w:r>
            <w:r w:rsidRPr="001A0117">
              <w:rPr>
                <w:szCs w:val="21"/>
              </w:rPr>
              <w:t xml:space="preserve"> </w:t>
            </w:r>
            <w:r w:rsidRPr="001A0117">
              <w:rPr>
                <w:rFonts w:hint="eastAsia"/>
                <w:szCs w:val="21"/>
              </w:rPr>
              <w:t>已知作用在变截面钢轴上的外力偶矩</w:t>
            </w:r>
            <w:r w:rsidRPr="001A0117">
              <w:rPr>
                <w:position w:val="-10"/>
                <w:szCs w:val="21"/>
              </w:rPr>
              <w:object w:dxaOrig="1460" w:dyaOrig="340">
                <v:shape id="_x0000_i1049" type="#_x0000_t75" style="width:68.25pt;height:17.25pt" o:ole="">
                  <v:imagedata r:id="rId46" o:title=""/>
                </v:shape>
                <o:OLEObject Type="Embed" ProgID="Equation.DSMT4" ShapeID="_x0000_i1049" DrawAspect="Content" ObjectID="_1528826186" r:id="rId47"/>
              </w:object>
            </w:r>
            <w:r w:rsidRPr="001A0117">
              <w:rPr>
                <w:rFonts w:hint="eastAsia"/>
                <w:szCs w:val="21"/>
              </w:rPr>
              <w:t>，</w:t>
            </w:r>
            <w:r w:rsidRPr="001A0117">
              <w:rPr>
                <w:position w:val="-10"/>
                <w:szCs w:val="21"/>
              </w:rPr>
              <w:object w:dxaOrig="1500" w:dyaOrig="340">
                <v:shape id="_x0000_i1050" type="#_x0000_t75" style="width:75pt;height:17.25pt" o:ole="">
                  <v:imagedata r:id="rId48" o:title=""/>
                </v:shape>
                <o:OLEObject Type="Embed" ProgID="Equation.DSMT4" ShapeID="_x0000_i1050" DrawAspect="Content" ObjectID="_1528826187" r:id="rId49"/>
              </w:object>
            </w:r>
            <w:r w:rsidRPr="001A0117">
              <w:rPr>
                <w:rFonts w:hint="eastAsia"/>
                <w:szCs w:val="21"/>
              </w:rPr>
              <w:t>，</w:t>
            </w:r>
            <w:r w:rsidRPr="001A0117">
              <w:rPr>
                <w:szCs w:val="21"/>
              </w:rPr>
              <w:t>AB=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00"/>
                <w:attr w:name="UnitName" w:val="mm"/>
              </w:smartTagPr>
              <w:r w:rsidRPr="001A0117">
                <w:rPr>
                  <w:szCs w:val="21"/>
                </w:rPr>
                <w:t>800mm</w:t>
              </w:r>
            </w:smartTag>
            <w:r w:rsidRPr="001A0117">
              <w:rPr>
                <w:rFonts w:hint="eastAsia"/>
                <w:szCs w:val="21"/>
              </w:rPr>
              <w:t>，</w:t>
            </w:r>
            <w:r w:rsidRPr="001A0117">
              <w:rPr>
                <w:szCs w:val="21"/>
              </w:rPr>
              <w:t>BC=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50"/>
                <w:attr w:name="UnitName" w:val="mm"/>
              </w:smartTagPr>
              <w:r w:rsidRPr="001A0117">
                <w:rPr>
                  <w:szCs w:val="21"/>
                </w:rPr>
                <w:t>450mm</w:t>
              </w:r>
            </w:smartTag>
            <w:r w:rsidRPr="001A0117">
              <w:rPr>
                <w:rFonts w:hint="eastAsia"/>
                <w:szCs w:val="21"/>
              </w:rPr>
              <w:t>，</w:t>
            </w:r>
            <w:r w:rsidRPr="001A0117">
              <w:rPr>
                <w:szCs w:val="21"/>
              </w:rPr>
              <w:t>AB</w:t>
            </w:r>
            <w:r w:rsidRPr="001A0117">
              <w:rPr>
                <w:rFonts w:hint="eastAsia"/>
                <w:szCs w:val="21"/>
              </w:rPr>
              <w:t>段径为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75"/>
                <w:attr w:name="UnitName" w:val="mm"/>
              </w:smartTagPr>
              <w:r w:rsidRPr="001A0117">
                <w:rPr>
                  <w:szCs w:val="21"/>
                </w:rPr>
                <w:t>75mm</w:t>
              </w:r>
            </w:smartTag>
            <w:r w:rsidRPr="001A0117">
              <w:rPr>
                <w:rFonts w:hint="eastAsia"/>
                <w:szCs w:val="21"/>
              </w:rPr>
              <w:t>，</w:t>
            </w:r>
            <w:r w:rsidRPr="001A0117">
              <w:rPr>
                <w:szCs w:val="21"/>
              </w:rPr>
              <w:t>BC</w:t>
            </w:r>
            <w:r w:rsidRPr="001A0117">
              <w:rPr>
                <w:rFonts w:hint="eastAsia"/>
                <w:szCs w:val="21"/>
              </w:rPr>
              <w:t>段直径为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0"/>
                <w:attr w:name="UnitName" w:val="mm"/>
              </w:smartTagPr>
              <w:r w:rsidRPr="001A0117">
                <w:rPr>
                  <w:szCs w:val="21"/>
                </w:rPr>
                <w:t>50mm</w:t>
              </w:r>
            </w:smartTag>
            <w:r w:rsidRPr="001A0117">
              <w:rPr>
                <w:rFonts w:hint="eastAsia"/>
                <w:szCs w:val="21"/>
              </w:rPr>
              <w:t>，试求最大剪应力和</w:t>
            </w:r>
            <w:r w:rsidRPr="001A0117">
              <w:rPr>
                <w:szCs w:val="21"/>
              </w:rPr>
              <w:t>AC</w:t>
            </w:r>
            <w:r w:rsidRPr="001A0117">
              <w:rPr>
                <w:rFonts w:hint="eastAsia"/>
                <w:szCs w:val="21"/>
              </w:rPr>
              <w:t>两端面间相对扭转角。（材料的</w:t>
            </w:r>
            <w:r w:rsidRPr="001A0117">
              <w:rPr>
                <w:position w:val="-6"/>
                <w:szCs w:val="21"/>
              </w:rPr>
              <w:object w:dxaOrig="1180" w:dyaOrig="279">
                <v:shape id="_x0000_i1051" type="#_x0000_t75" style="width:59.25pt;height:14.25pt" o:ole="">
                  <v:imagedata r:id="rId50" o:title=""/>
                </v:shape>
                <o:OLEObject Type="Embed" ProgID="Equation.DSMT4" ShapeID="_x0000_i1051" DrawAspect="Content" ObjectID="_1528826188" r:id="rId51"/>
              </w:object>
            </w:r>
            <w:r w:rsidRPr="001A0117">
              <w:rPr>
                <w:rFonts w:hint="eastAsia"/>
                <w:szCs w:val="21"/>
              </w:rPr>
              <w:t>）</w:t>
            </w:r>
          </w:p>
          <w:p w:rsidR="00E21A43" w:rsidRDefault="00E21A43" w:rsidP="00BF31A9">
            <w:pPr>
              <w:tabs>
                <w:tab w:val="center" w:pos="4932"/>
              </w:tabs>
            </w:pPr>
            <w:r>
              <w:rPr>
                <w:noProof/>
              </w:rPr>
              <w:pict>
                <v:group id="_x0000_s1130" style="position:absolute;left:0;text-align:left;margin-left:228.85pt;margin-top:38.65pt;width:210.75pt;height:65.25pt;z-index:251676160" coordorigin="5355,10005" coordsize="4215,1305">
                  <v:shape id="_x0000_s1131" type="#_x0000_t202" style="position:absolute;left:5355;top:10245;width:1335;height:450" filled="f" stroked="f">
                    <v:textbox>
                      <w:txbxContent>
                        <w:p w:rsidR="00E21A43" w:rsidRDefault="00E21A43" w:rsidP="007579E4">
                          <w:r>
                            <w:rPr>
                              <w:rFonts w:hint="eastAsia"/>
                            </w:rPr>
                            <w:t>扭矩图：</w:t>
                          </w:r>
                        </w:p>
                      </w:txbxContent>
                    </v:textbox>
                  </v:shape>
                  <v:rect id="_x0000_s1132" style="position:absolute;left:6360;top:10005;width:1770;height:810"/>
                  <v:rect id="_x0000_s1133" style="position:absolute;left:8130;top:10005;width:1350;height:345"/>
                  <v:shape id="_x0000_s1134" type="#_x0000_t202" style="position:absolute;left:8325;top:10470;width:1245;height:435" filled="f" stroked="f">
                    <v:textbox style="mso-next-textbox:#_x0000_s1134">
                      <w:txbxContent>
                        <w:p w:rsidR="00E21A43" w:rsidRDefault="00E21A43" w:rsidP="007579E4">
                          <w:r>
                            <w:t>-1.2kNm</w:t>
                          </w:r>
                        </w:p>
                      </w:txbxContent>
                    </v:textbox>
                  </v:shape>
                  <v:shape id="_x0000_s1135" type="#_x0000_t202" style="position:absolute;left:6645;top:10875;width:1245;height:435" filled="f" stroked="f">
                    <v:textbox style="mso-next-textbox:#_x0000_s1135">
                      <w:txbxContent>
                        <w:p w:rsidR="00E21A43" w:rsidRDefault="00E21A43" w:rsidP="007579E4">
                          <w:r>
                            <w:t>-3kNm</w:t>
                          </w:r>
                        </w:p>
                      </w:txbxContent>
                    </v:textbox>
                  </v:shape>
                </v:group>
              </w:pict>
            </w:r>
            <w:r>
              <w:object w:dxaOrig="12540" w:dyaOrig="7950">
                <v:shape id="_x0000_i1052" type="#_x0000_t75" style="width:156.75pt;height:115.5pt" o:ole="">
                  <v:imagedata r:id="rId52" o:title="" croptop="9554f" cropbottom="26140f" cropleft="10066f" cropright="29496f"/>
                </v:shape>
                <o:OLEObject Type="Embed" ProgID="AutoCAD.Drawing.14" ShapeID="_x0000_i1052" DrawAspect="Content" ObjectID="_1528826189" r:id="rId53"/>
              </w:object>
            </w:r>
            <w:r>
              <w:tab/>
            </w:r>
          </w:p>
          <w:p w:rsidR="00E21A43" w:rsidRDefault="00E21A43" w:rsidP="00BF31A9">
            <w:pPr>
              <w:tabs>
                <w:tab w:val="left" w:pos="3795"/>
              </w:tabs>
            </w:pPr>
            <w:r>
              <w:rPr>
                <w:rFonts w:hint="eastAsia"/>
              </w:rPr>
              <w:t>解：扭矩如图（</w:t>
            </w:r>
            <w:r>
              <w:t>2</w:t>
            </w:r>
            <w:r>
              <w:rPr>
                <w:rFonts w:hint="eastAsia"/>
              </w:rPr>
              <w:t>分）。</w:t>
            </w:r>
          </w:p>
          <w:p w:rsidR="00E21A43" w:rsidRDefault="00E21A43" w:rsidP="00BF31A9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3B7724">
              <w:rPr>
                <w:rFonts w:ascii="宋体" w:cs="宋体"/>
                <w:kern w:val="0"/>
                <w:position w:val="-22"/>
                <w:szCs w:val="21"/>
              </w:rPr>
              <w:object w:dxaOrig="880" w:dyaOrig="580">
                <v:shape id="_x0000_i1053" type="#_x0000_t75" style="width:44.25pt;height:29.25pt" o:ole="">
                  <v:imagedata r:id="rId54" o:title=""/>
                </v:shape>
                <o:OLEObject Type="Embed" ProgID="Equation.DSMT4" ShapeID="_x0000_i1053" DrawAspect="Content" ObjectID="_1528826190" r:id="rId55"/>
              </w:object>
            </w:r>
            <w:r>
              <w:rPr>
                <w:rFonts w:ascii="宋体" w:cs="宋体" w:hint="eastAsia"/>
                <w:kern w:val="0"/>
                <w:szCs w:val="21"/>
              </w:rPr>
              <w:t>，</w:t>
            </w:r>
            <w:r w:rsidRPr="003B7724">
              <w:rPr>
                <w:rFonts w:ascii="宋体" w:cs="宋体"/>
                <w:kern w:val="0"/>
                <w:position w:val="-26"/>
                <w:szCs w:val="21"/>
              </w:rPr>
              <w:object w:dxaOrig="840" w:dyaOrig="600">
                <v:shape id="_x0000_i1054" type="#_x0000_t75" style="width:42pt;height:30pt" o:ole="">
                  <v:imagedata r:id="rId56" o:title=""/>
                </v:shape>
                <o:OLEObject Type="Embed" ProgID="Equation.DSMT4" ShapeID="_x0000_i1054" DrawAspect="Content" ObjectID="_1528826191" r:id="rId57"/>
              </w:object>
            </w:r>
            <w:r>
              <w:rPr>
                <w:rFonts w:ascii="宋体" w:cs="宋体"/>
                <w:kern w:val="0"/>
                <w:position w:val="-26"/>
                <w:szCs w:val="21"/>
              </w:rPr>
              <w:t xml:space="preserve">   </w:t>
            </w:r>
          </w:p>
          <w:p w:rsidR="00E21A43" w:rsidRDefault="00E21A43" w:rsidP="00BF31A9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得：</w:t>
            </w:r>
            <w:r w:rsidRPr="00101E1F">
              <w:rPr>
                <w:rFonts w:ascii="宋体" w:cs="宋体"/>
                <w:kern w:val="0"/>
                <w:position w:val="-10"/>
                <w:szCs w:val="21"/>
              </w:rPr>
              <w:object w:dxaOrig="1440" w:dyaOrig="320">
                <v:shape id="_x0000_i1055" type="#_x0000_t75" style="width:1in;height:15.75pt" o:ole="">
                  <v:imagedata r:id="rId58" o:title=""/>
                </v:shape>
                <o:OLEObject Type="Embed" ProgID="Equation.DSMT4" ShapeID="_x0000_i1055" DrawAspect="Content" ObjectID="_1528826192" r:id="rId59"/>
              </w:object>
            </w:r>
            <w:r>
              <w:rPr>
                <w:rFonts w:ascii="宋体" w:cs="宋体" w:hint="eastAsia"/>
                <w:kern w:val="0"/>
                <w:szCs w:val="21"/>
              </w:rPr>
              <w:t>，最大应力在</w:t>
            </w:r>
            <w:r w:rsidRPr="00101E1F">
              <w:rPr>
                <w:rFonts w:ascii="宋体" w:cs="宋体"/>
                <w:kern w:val="0"/>
                <w:szCs w:val="21"/>
              </w:rPr>
              <w:t>BC</w:t>
            </w:r>
            <w:r>
              <w:rPr>
                <w:rFonts w:ascii="宋体" w:cs="宋体" w:hint="eastAsia"/>
                <w:kern w:val="0"/>
                <w:szCs w:val="21"/>
              </w:rPr>
              <w:t>段（</w:t>
            </w:r>
            <w:r>
              <w:rPr>
                <w:rFonts w:ascii="宋体" w:cs="宋体"/>
                <w:kern w:val="0"/>
                <w:szCs w:val="21"/>
              </w:rPr>
              <w:t>3</w:t>
            </w:r>
            <w:r>
              <w:rPr>
                <w:rFonts w:ascii="宋体" w:cs="宋体" w:hint="eastAsia"/>
                <w:kern w:val="0"/>
                <w:szCs w:val="21"/>
              </w:rPr>
              <w:t>分）。</w:t>
            </w:r>
          </w:p>
          <w:p w:rsidR="00E21A43" w:rsidRDefault="00E21A43" w:rsidP="00BF31A9">
            <w:pPr>
              <w:widowControl/>
              <w:tabs>
                <w:tab w:val="left" w:pos="5190"/>
              </w:tabs>
              <w:jc w:val="left"/>
              <w:rPr>
                <w:rFonts w:ascii="宋体" w:cs="宋体"/>
                <w:kern w:val="0"/>
                <w:szCs w:val="21"/>
              </w:rPr>
            </w:pPr>
            <w:r w:rsidRPr="00A7199D">
              <w:rPr>
                <w:rFonts w:ascii="宋体" w:cs="宋体"/>
                <w:kern w:val="0"/>
                <w:position w:val="-22"/>
                <w:szCs w:val="21"/>
              </w:rPr>
              <w:object w:dxaOrig="1359" w:dyaOrig="580">
                <v:shape id="_x0000_i1056" type="#_x0000_t75" style="width:68.25pt;height:29.25pt" o:ole="">
                  <v:imagedata r:id="rId60" o:title=""/>
                </v:shape>
                <o:OLEObject Type="Embed" ProgID="Equation.DSMT4" ShapeID="_x0000_i1056" DrawAspect="Content" ObjectID="_1528826193" r:id="rId61"/>
              </w:object>
            </w:r>
          </w:p>
          <w:p w:rsidR="00E21A43" w:rsidRDefault="00E21A43" w:rsidP="00BF31A9">
            <w:pPr>
              <w:tabs>
                <w:tab w:val="left" w:pos="3795"/>
              </w:tabs>
            </w:pPr>
            <w:r>
              <w:rPr>
                <w:rFonts w:ascii="宋体" w:cs="宋体" w:hint="eastAsia"/>
                <w:kern w:val="0"/>
                <w:szCs w:val="21"/>
              </w:rPr>
              <w:t>扭转角：</w:t>
            </w:r>
            <w:r w:rsidRPr="00BF31A9">
              <w:rPr>
                <w:rFonts w:ascii="宋体" w:cs="宋体"/>
                <w:kern w:val="0"/>
                <w:position w:val="-38"/>
                <w:szCs w:val="21"/>
              </w:rPr>
              <w:object w:dxaOrig="4000" w:dyaOrig="859">
                <v:shape id="_x0000_i1057" type="#_x0000_t75" style="width:200.25pt;height:42.75pt" o:ole="">
                  <v:imagedata r:id="rId62" o:title=""/>
                </v:shape>
                <o:OLEObject Type="Embed" ProgID="Equation.DSMT4" ShapeID="_x0000_i1057" DrawAspect="Content" ObjectID="_1528826194" r:id="rId63"/>
              </w:object>
            </w:r>
          </w:p>
          <w:p w:rsidR="00E21A43" w:rsidRDefault="00E21A43" w:rsidP="00DC357B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</w:p>
          <w:p w:rsidR="00E21A43" w:rsidRDefault="00E21A43" w:rsidP="00DC357B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</w:p>
          <w:p w:rsidR="00E21A43" w:rsidRDefault="00E21A43" w:rsidP="00DC357B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</w:p>
          <w:p w:rsidR="00E21A43" w:rsidRDefault="00E21A43" w:rsidP="00DC357B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</w:p>
          <w:p w:rsidR="00E21A43" w:rsidRPr="001A0117" w:rsidRDefault="00E21A43" w:rsidP="00DC357B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1A0117">
              <w:rPr>
                <w:rFonts w:ascii="宋体" w:cs="宋体"/>
                <w:kern w:val="0"/>
                <w:szCs w:val="21"/>
              </w:rPr>
              <w:t>3</w:t>
            </w:r>
            <w:r w:rsidRPr="001A0117">
              <w:rPr>
                <w:rFonts w:ascii="宋体" w:cs="宋体" w:hint="eastAsia"/>
                <w:kern w:val="0"/>
                <w:szCs w:val="21"/>
              </w:rPr>
              <w:t>、图示钢架结构，</w:t>
            </w:r>
            <w:r w:rsidRPr="001A0117">
              <w:rPr>
                <w:rFonts w:ascii="宋体" w:cs="宋体"/>
                <w:kern w:val="0"/>
                <w:szCs w:val="21"/>
              </w:rPr>
              <w:t>AB</w:t>
            </w:r>
            <w:r w:rsidRPr="001A0117">
              <w:rPr>
                <w:rFonts w:ascii="宋体" w:cs="宋体" w:hint="eastAsia"/>
                <w:kern w:val="0"/>
                <w:szCs w:val="21"/>
              </w:rPr>
              <w:t>杆与</w:t>
            </w:r>
            <w:r w:rsidRPr="001A0117">
              <w:rPr>
                <w:rFonts w:ascii="宋体" w:cs="宋体"/>
                <w:kern w:val="0"/>
                <w:szCs w:val="21"/>
              </w:rPr>
              <w:t>CD</w:t>
            </w:r>
            <w:r w:rsidRPr="001A0117">
              <w:rPr>
                <w:rFonts w:ascii="宋体" w:cs="宋体" w:hint="eastAsia"/>
                <w:kern w:val="0"/>
                <w:szCs w:val="21"/>
              </w:rPr>
              <w:t>杆在水平面内相互垂直，</w:t>
            </w:r>
            <w:r w:rsidRPr="001A0117">
              <w:rPr>
                <w:position w:val="-6"/>
                <w:szCs w:val="21"/>
              </w:rPr>
              <w:object w:dxaOrig="960" w:dyaOrig="279">
                <v:shape id="_x0000_i1058" type="#_x0000_t75" style="width:48pt;height:14.25pt" o:ole="">
                  <v:imagedata r:id="rId64" o:title=""/>
                </v:shape>
                <o:OLEObject Type="Embed" ProgID="Equation.DSMT4" ShapeID="_x0000_i1058" DrawAspect="Content" ObjectID="_1528826195" r:id="rId65"/>
              </w:object>
            </w:r>
            <w:r w:rsidRPr="001A0117">
              <w:rPr>
                <w:rFonts w:ascii="宋体" w:cs="宋体" w:hint="eastAsia"/>
                <w:kern w:val="0"/>
                <w:szCs w:val="21"/>
              </w:rPr>
              <w:t>且垂直于水平面，</w:t>
            </w:r>
            <w:r w:rsidRPr="001A0117">
              <w:rPr>
                <w:rFonts w:ascii="宋体" w:cs="宋体"/>
                <w:kern w:val="0"/>
                <w:szCs w:val="21"/>
              </w:rPr>
              <w:t>AB=BC=BD=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"/>
                <w:attr w:name="UnitName" w:val="mm"/>
              </w:smartTagPr>
              <w:r w:rsidRPr="001A0117">
                <w:rPr>
                  <w:rFonts w:ascii="宋体" w:cs="宋体"/>
                  <w:kern w:val="0"/>
                  <w:szCs w:val="21"/>
                </w:rPr>
                <w:t>1m</w:t>
              </w:r>
            </w:smartTag>
            <w:r w:rsidRPr="001A0117">
              <w:rPr>
                <w:rFonts w:ascii="宋体" w:cs="宋体" w:hint="eastAsia"/>
                <w:kern w:val="0"/>
                <w:szCs w:val="21"/>
              </w:rPr>
              <w:t>，</w:t>
            </w:r>
          </w:p>
          <w:p w:rsidR="00E21A43" w:rsidRPr="001A0117" w:rsidRDefault="00E21A43" w:rsidP="00DC357B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1A0117">
              <w:rPr>
                <w:rFonts w:ascii="宋体" w:cs="宋体" w:hint="eastAsia"/>
                <w:kern w:val="0"/>
                <w:szCs w:val="21"/>
              </w:rPr>
              <w:t>各杆直径</w:t>
            </w:r>
            <w:r w:rsidRPr="001A0117">
              <w:rPr>
                <w:rFonts w:ascii="宋体" w:cs="宋体"/>
                <w:kern w:val="0"/>
                <w:szCs w:val="21"/>
              </w:rPr>
              <w:t>d=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"/>
                <w:attr w:name="UnitName" w:val="mm"/>
              </w:smartTagPr>
              <w:r w:rsidRPr="001A0117">
                <w:rPr>
                  <w:rFonts w:ascii="宋体" w:cs="宋体"/>
                  <w:kern w:val="0"/>
                  <w:szCs w:val="21"/>
                </w:rPr>
                <w:t>10mm</w:t>
              </w:r>
            </w:smartTag>
            <w:r w:rsidRPr="001A0117">
              <w:rPr>
                <w:rFonts w:ascii="宋体" w:cs="宋体" w:hint="eastAsia"/>
                <w:kern w:val="0"/>
                <w:szCs w:val="21"/>
              </w:rPr>
              <w:t>，</w:t>
            </w:r>
            <w:r w:rsidRPr="001A0117">
              <w:rPr>
                <w:rFonts w:ascii="宋体" w:cs="宋体"/>
                <w:kern w:val="0"/>
                <w:szCs w:val="21"/>
              </w:rPr>
              <w:t>[</w:t>
            </w:r>
            <w:r w:rsidRPr="001A0117">
              <w:rPr>
                <w:rFonts w:ascii="宋体" w:hAnsi="Symbol" w:hint="eastAsia"/>
                <w:szCs w:val="20"/>
              </w:rPr>
              <w:sym w:font="Symbol" w:char="F073"/>
            </w:r>
            <w:r w:rsidRPr="001A0117">
              <w:rPr>
                <w:rFonts w:ascii="宋体" w:hAnsi="Symbol" w:hint="eastAsia"/>
                <w:szCs w:val="21"/>
              </w:rPr>
              <w:t>]=70</w:t>
            </w:r>
            <w:r w:rsidRPr="001A0117">
              <w:rPr>
                <w:rFonts w:ascii="宋体" w:hAnsi="Symbol" w:hint="eastAsia"/>
                <w:i/>
                <w:szCs w:val="21"/>
              </w:rPr>
              <w:t>Mpa</w:t>
            </w:r>
            <w:r w:rsidRPr="001A0117">
              <w:rPr>
                <w:rFonts w:ascii="宋体" w:hAnsi="Symbol" w:hint="eastAsia"/>
                <w:szCs w:val="21"/>
              </w:rPr>
              <w:t>，用第三强度理论校核AB杆。</w:t>
            </w:r>
          </w:p>
          <w:p w:rsidR="00E21A43" w:rsidRDefault="00E21A43" w:rsidP="00DC357B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noProof/>
              </w:rPr>
              <w:pict>
                <v:group id="_x0000_s1136" style="position:absolute;margin-left:264.6pt;margin-top:30.7pt;width:165pt;height:84.9pt;z-index:251673088" coordorigin="6270,1785" coordsize="3300,1698">
                  <v:group id="_x0000_s1137" style="position:absolute;left:6315;top:1785;width:3255;height:720" coordorigin="6315,1785" coordsize="3255,720">
                    <v:rect id="_x0000_s1138" style="position:absolute;left:6795;top:1785;width:2640;height:720"/>
                    <v:shape id="_x0000_s1139" type="#_x0000_t202" style="position:absolute;left:6315;top:1848;width:735;height:480" filled="f" stroked="f">
                      <v:textbox>
                        <w:txbxContent>
                          <w:p w:rsidR="00E21A43" w:rsidRDefault="00E21A43" w:rsidP="003B26C2">
                            <w:r>
                              <w:t>T</w:t>
                            </w:r>
                          </w:p>
                        </w:txbxContent>
                      </v:textbox>
                    </v:shape>
                    <v:shape id="_x0000_s1140" type="#_x0000_t202" style="position:absolute;left:8835;top:1938;width:735;height:480" filled="f" stroked="f">
                      <v:textbox>
                        <w:txbxContent>
                          <w:p w:rsidR="00E21A43" w:rsidRDefault="00E21A43" w:rsidP="003B26C2">
                            <w:r>
                              <w:t>3PL</w:t>
                            </w:r>
                          </w:p>
                        </w:txbxContent>
                      </v:textbox>
                    </v:shape>
                  </v:group>
                  <v:group id="_x0000_s1141" style="position:absolute;left:6270;top:2838;width:3195;height:645" coordorigin="6270,2838" coordsize="3195,645"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_x0000_s1142" type="#_x0000_t6" style="position:absolute;left:6795;top:2970;width:2670;height:465"/>
                    <v:shape id="_x0000_s1143" type="#_x0000_t202" style="position:absolute;left:6270;top:2838;width:735;height:480" filled="f" stroked="f">
                      <v:textbox>
                        <w:txbxContent>
                          <w:p w:rsidR="00E21A43" w:rsidRDefault="00E21A43" w:rsidP="003B26C2">
                            <w:r>
                              <w:t>M</w:t>
                            </w:r>
                          </w:p>
                        </w:txbxContent>
                      </v:textbox>
                    </v:shape>
                    <v:shape id="_x0000_s1144" type="#_x0000_t202" style="position:absolute;left:6735;top:3003;width:735;height:480" filled="f" stroked="f">
                      <v:textbox>
                        <w:txbxContent>
                          <w:p w:rsidR="00E21A43" w:rsidRDefault="00E21A43" w:rsidP="003B26C2">
                            <w:r>
                              <w:t>PL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  <w:r>
              <w:object w:dxaOrig="6205" w:dyaOrig="5079">
                <v:shape id="_x0000_i1059" type="#_x0000_t75" style="width:155.25pt;height:132pt" o:ole="">
                  <v:imagedata r:id="rId66" o:title=""/>
                </v:shape>
                <o:OLEObject Type="Embed" ProgID="Visio.Drawing.11" ShapeID="_x0000_i1059" DrawAspect="Content" ObjectID="_1528826196" r:id="rId67"/>
              </w:object>
            </w:r>
          </w:p>
          <w:p w:rsidR="00E21A43" w:rsidRPr="00E44E22" w:rsidRDefault="00E21A43" w:rsidP="00DC357B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E44E22">
              <w:rPr>
                <w:rFonts w:ascii="宋体" w:cs="宋体" w:hint="eastAsia"/>
                <w:kern w:val="0"/>
                <w:szCs w:val="21"/>
              </w:rPr>
              <w:t>解：以</w:t>
            </w:r>
            <w:r>
              <w:rPr>
                <w:rFonts w:ascii="宋体" w:cs="宋体"/>
                <w:kern w:val="0"/>
                <w:szCs w:val="21"/>
              </w:rPr>
              <w:t>AB</w:t>
            </w:r>
            <w:r>
              <w:rPr>
                <w:rFonts w:ascii="宋体" w:cs="宋体" w:hint="eastAsia"/>
                <w:kern w:val="0"/>
                <w:szCs w:val="21"/>
              </w:rPr>
              <w:t>杆为研究对象，扭矩图和弯矩图如图</w:t>
            </w:r>
            <w:r>
              <w:rPr>
                <w:rFonts w:ascii="宋体" w:cs="宋体"/>
                <w:kern w:val="0"/>
                <w:szCs w:val="21"/>
              </w:rPr>
              <w:t>(2</w:t>
            </w:r>
            <w:r>
              <w:rPr>
                <w:rFonts w:ascii="宋体" w:cs="宋体" w:hint="eastAsia"/>
                <w:kern w:val="0"/>
                <w:szCs w:val="21"/>
              </w:rPr>
              <w:t>分</w:t>
            </w:r>
            <w:r>
              <w:rPr>
                <w:rFonts w:ascii="宋体" w:cs="宋体"/>
                <w:kern w:val="0"/>
                <w:szCs w:val="21"/>
              </w:rPr>
              <w:t>)</w:t>
            </w:r>
            <w:r>
              <w:rPr>
                <w:rFonts w:ascii="宋体" w:cs="宋体" w:hint="eastAsia"/>
                <w:kern w:val="0"/>
                <w:szCs w:val="21"/>
              </w:rPr>
              <w:t>：</w:t>
            </w:r>
          </w:p>
          <w:p w:rsidR="00E21A43" w:rsidRDefault="00E21A43" w:rsidP="00DC357B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 w:rsidRPr="005D76E7">
              <w:rPr>
                <w:position w:val="-22"/>
              </w:rPr>
              <w:object w:dxaOrig="1420" w:dyaOrig="620">
                <v:shape id="_x0000_i1060" type="#_x0000_t75" style="width:71.25pt;height:30.75pt" o:ole="">
                  <v:imagedata r:id="rId68" o:title=""/>
                </v:shape>
                <o:OLEObject Type="Embed" ProgID="Equation.DSMT4" ShapeID="_x0000_i1060" DrawAspect="Content" ObjectID="_1528826197" r:id="rId69"/>
              </w:object>
            </w:r>
            <w:r>
              <w:rPr>
                <w:position w:val="-10"/>
              </w:rPr>
              <w:t xml:space="preserve">  </w:t>
            </w:r>
            <w:r>
              <w:rPr>
                <w:rFonts w:hint="eastAsia"/>
                <w:position w:val="-10"/>
              </w:rPr>
              <w:t>（</w:t>
            </w:r>
            <w:r>
              <w:rPr>
                <w:position w:val="-10"/>
              </w:rPr>
              <w:t>2</w:t>
            </w:r>
            <w:r>
              <w:rPr>
                <w:rFonts w:hint="eastAsia"/>
                <w:position w:val="-10"/>
              </w:rPr>
              <w:t>分）</w:t>
            </w:r>
          </w:p>
          <w:p w:rsidR="00E21A43" w:rsidRDefault="00E21A43" w:rsidP="00DC357B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 w:rsidRPr="005D76E7">
              <w:rPr>
                <w:position w:val="-8"/>
              </w:rPr>
              <w:object w:dxaOrig="2340" w:dyaOrig="279">
                <v:shape id="_x0000_i1061" type="#_x0000_t75" style="width:117pt;height:14.25pt" o:ole="">
                  <v:imagedata r:id="rId70" o:title=""/>
                </v:shape>
                <o:OLEObject Type="Embed" ProgID="Equation.DSMT4" ShapeID="_x0000_i1061" DrawAspect="Content" ObjectID="_1528826198" r:id="rId71"/>
              </w:object>
            </w:r>
            <w:r>
              <w:rPr>
                <w:position w:val="-10"/>
              </w:rPr>
              <w:t xml:space="preserve"> </w:t>
            </w:r>
          </w:p>
          <w:p w:rsidR="00E21A43" w:rsidRDefault="00E21A43" w:rsidP="00DC357B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 w:rsidRPr="005D76E7">
              <w:rPr>
                <w:position w:val="-22"/>
              </w:rPr>
              <w:object w:dxaOrig="1340" w:dyaOrig="580">
                <v:shape id="_x0000_i1062" type="#_x0000_t75" style="width:66pt;height:29.25pt" o:ole="">
                  <v:imagedata r:id="rId72" o:title=""/>
                </v:shape>
                <o:OLEObject Type="Embed" ProgID="Equation.DSMT4" ShapeID="_x0000_i1062" DrawAspect="Content" ObjectID="_1528826199" r:id="rId73"/>
              </w:object>
            </w:r>
          </w:p>
          <w:p w:rsidR="00E21A43" w:rsidRDefault="00E21A43" w:rsidP="00DC357B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 w:rsidRPr="001D3C02">
              <w:rPr>
                <w:position w:val="-48"/>
              </w:rPr>
              <w:object w:dxaOrig="4620" w:dyaOrig="859">
                <v:shape id="_x0000_i1063" type="#_x0000_t75" style="width:231pt;height:42.75pt" o:ole="">
                  <v:imagedata r:id="rId74" o:title=""/>
                </v:shape>
                <o:OLEObject Type="Embed" ProgID="Equation.DSMT4" ShapeID="_x0000_i1063" DrawAspect="Content" ObjectID="_1528826200" r:id="rId75"/>
              </w:object>
            </w:r>
          </w:p>
          <w:p w:rsidR="00E21A43" w:rsidRDefault="00E21A43" w:rsidP="00432F54">
            <w:pPr>
              <w:rPr>
                <w:szCs w:val="21"/>
              </w:rPr>
            </w:pPr>
            <w:r>
              <w:rPr>
                <w:szCs w:val="21"/>
              </w:rPr>
              <w:t>AB</w:t>
            </w:r>
            <w:r>
              <w:rPr>
                <w:rFonts w:hint="eastAsia"/>
                <w:szCs w:val="21"/>
              </w:rPr>
              <w:t>杆安全</w:t>
            </w:r>
          </w:p>
          <w:p w:rsidR="00E21A43" w:rsidRPr="001A0117" w:rsidRDefault="00E21A43" w:rsidP="00432F54">
            <w:pPr>
              <w:rPr>
                <w:szCs w:val="21"/>
              </w:rPr>
            </w:pPr>
            <w:r w:rsidRPr="001A0117">
              <w:rPr>
                <w:szCs w:val="21"/>
              </w:rPr>
              <w:t>4</w:t>
            </w:r>
            <w:r w:rsidRPr="001A0117">
              <w:rPr>
                <w:rFonts w:hint="eastAsia"/>
                <w:szCs w:val="21"/>
              </w:rPr>
              <w:t>、用单位载荷法求图示等截面梁</w:t>
            </w:r>
            <w:r w:rsidRPr="001A0117">
              <w:rPr>
                <w:szCs w:val="21"/>
              </w:rPr>
              <w:t>A</w:t>
            </w:r>
            <w:r w:rsidRPr="001A0117">
              <w:rPr>
                <w:rFonts w:hint="eastAsia"/>
                <w:szCs w:val="21"/>
              </w:rPr>
              <w:t>点的转角和</w:t>
            </w:r>
            <w:r w:rsidRPr="001A0117">
              <w:rPr>
                <w:szCs w:val="21"/>
              </w:rPr>
              <w:t>C</w:t>
            </w:r>
            <w:r w:rsidRPr="001A0117">
              <w:rPr>
                <w:rFonts w:hint="eastAsia"/>
                <w:szCs w:val="21"/>
              </w:rPr>
              <w:t>点的挠度，设梁的</w:t>
            </w:r>
            <w:r w:rsidRPr="001A0117">
              <w:rPr>
                <w:szCs w:val="21"/>
              </w:rPr>
              <w:t>EI</w:t>
            </w:r>
            <w:r w:rsidRPr="001A0117">
              <w:rPr>
                <w:rFonts w:hint="eastAsia"/>
                <w:szCs w:val="21"/>
              </w:rPr>
              <w:t>已知。</w:t>
            </w:r>
          </w:p>
          <w:p w:rsidR="00E21A43" w:rsidRDefault="00E21A43" w:rsidP="00432F54">
            <w:r>
              <w:rPr>
                <w:noProof/>
              </w:rPr>
              <w:pict>
                <v:shape id="_x0000_s1145" type="#_x0000_t75" style="position:absolute;left:0;text-align:left;margin-left:3.6pt;margin-top:-.5pt;width:219.35pt;height:113.9pt;z-index:251672064">
                  <v:imagedata r:id="rId76" o:title=""/>
                </v:shape>
                <o:OLEObject Type="Embed" ProgID="PBrush" ShapeID="_x0000_s1145" DrawAspect="Content" ObjectID="_1528826217" r:id="rId77"/>
              </w:pict>
            </w:r>
          </w:p>
          <w:p w:rsidR="00E21A43" w:rsidRDefault="00E21A43" w:rsidP="00432F54"/>
          <w:p w:rsidR="00E21A43" w:rsidRDefault="00E21A43" w:rsidP="00432F54"/>
          <w:p w:rsidR="00E21A43" w:rsidRDefault="00E21A43" w:rsidP="00432F54"/>
          <w:p w:rsidR="00E21A43" w:rsidRDefault="00E21A43" w:rsidP="00432F54"/>
          <w:p w:rsidR="00E21A43" w:rsidRDefault="00E21A43" w:rsidP="00432F54"/>
          <w:p w:rsidR="00E21A43" w:rsidRDefault="00E21A43" w:rsidP="00432F54"/>
          <w:p w:rsidR="00E21A43" w:rsidRDefault="00E21A43" w:rsidP="00432F54"/>
          <w:p w:rsidR="00E21A43" w:rsidRDefault="00E21A43" w:rsidP="000B3090"/>
          <w:p w:rsidR="00E21A43" w:rsidRDefault="00E21A43" w:rsidP="000B3090">
            <w:r>
              <w:rPr>
                <w:noProof/>
              </w:rPr>
              <w:pict>
                <v:rect id="_x0000_s1146" style="position:absolute;left:0;text-align:left;margin-left:230.7pt;margin-top:53.35pt;width:35.25pt;height:21pt;z-index:251665920" stroked="f"/>
              </w:pict>
            </w:r>
            <w:r>
              <w:rPr>
                <w:rFonts w:hint="eastAsia"/>
              </w:rPr>
              <w:t>解：</w:t>
            </w:r>
            <w:r w:rsidRPr="009F0386">
              <w:rPr>
                <w:position w:val="-10"/>
              </w:rPr>
              <w:object w:dxaOrig="1140" w:dyaOrig="300">
                <v:shape id="_x0000_i1066" type="#_x0000_t75" style="width:57pt;height:15pt" o:ole="">
                  <v:imagedata r:id="rId78" o:title=""/>
                </v:shape>
                <o:OLEObject Type="Embed" ProgID="Equation.DSMT4" ShapeID="_x0000_i1066" DrawAspect="Content" ObjectID="_1528826201" r:id="rId79"/>
              </w:object>
            </w:r>
            <w:r>
              <w:rPr>
                <w:rFonts w:hint="eastAsia"/>
              </w:rPr>
              <w:t>，</w:t>
            </w:r>
            <w:r w:rsidRPr="009F0386">
              <w:rPr>
                <w:position w:val="-10"/>
              </w:rPr>
              <w:object w:dxaOrig="1020" w:dyaOrig="300">
                <v:shape id="_x0000_i1067" type="#_x0000_t75" style="width:51pt;height:15pt" o:ole="">
                  <v:imagedata r:id="rId80" o:title=""/>
                </v:shape>
                <o:OLEObject Type="Embed" ProgID="Equation.DSMT4" ShapeID="_x0000_i1067" DrawAspect="Content" ObjectID="_1528826202" r:id="rId81"/>
              </w:object>
            </w:r>
            <w:r>
              <w:t xml:space="preserve"> (2</w:t>
            </w:r>
            <w:r>
              <w:rPr>
                <w:rFonts w:hint="eastAsia"/>
              </w:rPr>
              <w:t>分</w:t>
            </w:r>
            <w:r>
              <w:t>)</w:t>
            </w:r>
          </w:p>
          <w:p w:rsidR="00E21A43" w:rsidRDefault="00E21A43" w:rsidP="000B3090">
            <w:r>
              <w:rPr>
                <w:rFonts w:hint="eastAsia"/>
              </w:rPr>
              <w:t>矩方程：</w:t>
            </w:r>
            <w:r>
              <w:t>(3</w:t>
            </w:r>
            <w:r>
              <w:rPr>
                <w:rFonts w:hint="eastAsia"/>
              </w:rPr>
              <w:t>分</w:t>
            </w:r>
            <w:r>
              <w:t>)</w:t>
            </w:r>
          </w:p>
          <w:p w:rsidR="00E21A43" w:rsidRDefault="00E21A43" w:rsidP="000B3090">
            <w:r w:rsidRPr="00D561D9">
              <w:rPr>
                <w:position w:val="-16"/>
              </w:rPr>
              <w:object w:dxaOrig="1460" w:dyaOrig="420">
                <v:shape id="_x0000_i1068" type="#_x0000_t75" style="width:68.25pt;height:21pt" o:ole="">
                  <v:imagedata r:id="rId82" o:title=""/>
                </v:shape>
                <o:OLEObject Type="Embed" ProgID="Equation.DSMT4" ShapeID="_x0000_i1068" DrawAspect="Content" ObjectID="_1528826203" r:id="rId83"/>
              </w:object>
            </w:r>
          </w:p>
          <w:p w:rsidR="00E21A43" w:rsidRDefault="00E21A43" w:rsidP="000B3090">
            <w:r w:rsidRPr="00D561D9">
              <w:rPr>
                <w:position w:val="-16"/>
              </w:rPr>
              <w:object w:dxaOrig="1240" w:dyaOrig="420">
                <v:shape id="_x0000_i1069" type="#_x0000_t75" style="width:62.25pt;height:21pt" o:ole="">
                  <v:imagedata r:id="rId84" o:title=""/>
                </v:shape>
                <o:OLEObject Type="Embed" ProgID="Equation.DSMT4" ShapeID="_x0000_i1069" DrawAspect="Content" ObjectID="_1528826204" r:id="rId85"/>
              </w:object>
            </w:r>
          </w:p>
          <w:p w:rsidR="00E21A43" w:rsidRDefault="00E21A43" w:rsidP="000B3090">
            <w:r w:rsidRPr="00D561D9">
              <w:rPr>
                <w:position w:val="-50"/>
              </w:rPr>
              <w:object w:dxaOrig="2260" w:dyaOrig="1100">
                <v:shape id="_x0000_i1070" type="#_x0000_t75" style="width:113.25pt;height:54.75pt" o:ole="">
                  <v:imagedata r:id="rId86" o:title=""/>
                </v:shape>
                <o:OLEObject Type="Embed" ProgID="Equation.DSMT4" ShapeID="_x0000_i1070" DrawAspect="Content" ObjectID="_1528826205" r:id="rId87"/>
              </w:object>
            </w:r>
          </w:p>
          <w:p w:rsidR="00E21A43" w:rsidRDefault="00E21A43" w:rsidP="000B3090">
            <w:r>
              <w:rPr>
                <w:rFonts w:hint="eastAsia"/>
              </w:rPr>
              <w:t>根据莫尔积分计算：</w:t>
            </w:r>
            <w:r>
              <w:t>(2</w:t>
            </w:r>
            <w:r>
              <w:rPr>
                <w:rFonts w:hint="eastAsia"/>
              </w:rPr>
              <w:t>分</w:t>
            </w:r>
            <w:r>
              <w:t>)</w:t>
            </w:r>
          </w:p>
          <w:p w:rsidR="00E21A43" w:rsidRDefault="00E21A43" w:rsidP="000B3090">
            <w:r w:rsidRPr="00B2634C">
              <w:rPr>
                <w:position w:val="-22"/>
              </w:rPr>
              <w:object w:dxaOrig="1920" w:dyaOrig="600">
                <v:shape id="_x0000_i1071" type="#_x0000_t75" style="width:96pt;height:30pt" o:ole="">
                  <v:imagedata r:id="rId88" o:title=""/>
                </v:shape>
                <o:OLEObject Type="Embed" ProgID="Equation.DSMT4" ShapeID="_x0000_i1071" DrawAspect="Content" ObjectID="_1528826206" r:id="rId89"/>
              </w:object>
            </w:r>
          </w:p>
          <w:p w:rsidR="00E21A43" w:rsidRDefault="00E21A43" w:rsidP="000B3090">
            <w:pPr>
              <w:rPr>
                <w:position w:val="-26"/>
              </w:rPr>
            </w:pPr>
            <w:r w:rsidRPr="00D561D9">
              <w:rPr>
                <w:position w:val="-26"/>
              </w:rPr>
              <w:object w:dxaOrig="4599" w:dyaOrig="639">
                <v:shape id="_x0000_i1072" type="#_x0000_t75" style="width:230.25pt;height:32.25pt" o:ole="">
                  <v:imagedata r:id="rId90" o:title=""/>
                </v:shape>
                <o:OLEObject Type="Embed" ProgID="Equation.DSMT4" ShapeID="_x0000_i1072" DrawAspect="Content" ObjectID="_1528826207" r:id="rId91"/>
              </w:object>
            </w:r>
          </w:p>
          <w:p w:rsidR="00E21A43" w:rsidRDefault="00E21A43" w:rsidP="000B3090">
            <w:pPr>
              <w:rPr>
                <w:position w:val="-26"/>
              </w:rPr>
            </w:pPr>
          </w:p>
          <w:p w:rsidR="00E21A43" w:rsidRPr="001A0117" w:rsidRDefault="00E21A43" w:rsidP="00432F54">
            <w:pPr>
              <w:ind w:right="217"/>
              <w:rPr>
                <w:rFonts w:ascii="宋体"/>
                <w:szCs w:val="21"/>
              </w:rPr>
            </w:pPr>
            <w:r w:rsidRPr="001A0117">
              <w:rPr>
                <w:rFonts w:ascii="宋体" w:hAnsi="宋体"/>
                <w:szCs w:val="21"/>
              </w:rPr>
              <w:t>5</w:t>
            </w:r>
            <w:r w:rsidRPr="001A0117">
              <w:rPr>
                <w:rFonts w:ascii="宋体" w:hAnsi="宋体" w:hint="eastAsia"/>
                <w:szCs w:val="21"/>
              </w:rPr>
              <w:t>、某点的应力状态如图所示。已知</w:t>
            </w:r>
            <w:r w:rsidRPr="001A0117">
              <w:rPr>
                <w:rFonts w:ascii="宋体" w:hAnsi="Symbol" w:hint="eastAsia"/>
                <w:szCs w:val="20"/>
              </w:rPr>
              <w:sym w:font="Symbol" w:char="F073"/>
            </w:r>
            <w:r w:rsidRPr="001A0117">
              <w:rPr>
                <w:rFonts w:ascii="宋体" w:hAnsi="宋体"/>
                <w:szCs w:val="21"/>
              </w:rPr>
              <w:t>=</w:t>
            </w:r>
            <w:r w:rsidRPr="001A0117">
              <w:rPr>
                <w:rFonts w:ascii="宋体" w:hAnsi="宋体"/>
                <w:noProof/>
                <w:szCs w:val="21"/>
              </w:rPr>
              <w:t>100</w:t>
            </w:r>
            <w:r w:rsidRPr="001A0117">
              <w:rPr>
                <w:rFonts w:ascii="宋体" w:hAnsi="宋体"/>
                <w:szCs w:val="21"/>
              </w:rPr>
              <w:t>MPa</w:t>
            </w:r>
            <w:r w:rsidRPr="001A0117">
              <w:rPr>
                <w:rFonts w:ascii="宋体" w:hAnsi="宋体" w:hint="eastAsia"/>
                <w:szCs w:val="21"/>
              </w:rPr>
              <w:t>，</w:t>
            </w:r>
            <w:r w:rsidRPr="001A0117">
              <w:rPr>
                <w:rFonts w:ascii="宋体" w:hAnsi="Symbol" w:hint="eastAsia"/>
                <w:szCs w:val="20"/>
              </w:rPr>
              <w:sym w:font="Symbol" w:char="F074"/>
            </w:r>
            <w:r w:rsidRPr="001A0117">
              <w:rPr>
                <w:rFonts w:ascii="宋体" w:hAnsi="宋体"/>
                <w:szCs w:val="21"/>
              </w:rPr>
              <w:t>=100MPa</w:t>
            </w:r>
            <w:r w:rsidRPr="001A0117">
              <w:rPr>
                <w:rFonts w:ascii="宋体" w:hAnsi="宋体" w:hint="eastAsia"/>
                <w:szCs w:val="21"/>
              </w:rPr>
              <w:t>，试求：</w:t>
            </w:r>
          </w:p>
          <w:p w:rsidR="00E21A43" w:rsidRPr="001A0117" w:rsidRDefault="00E21A43" w:rsidP="00432F54">
            <w:pPr>
              <w:ind w:right="217"/>
              <w:rPr>
                <w:rFonts w:ascii="宋体"/>
                <w:szCs w:val="21"/>
              </w:rPr>
            </w:pPr>
            <w:r w:rsidRPr="001A0117">
              <w:rPr>
                <w:rFonts w:ascii="宋体" w:hAnsi="宋体" w:hint="eastAsia"/>
                <w:szCs w:val="21"/>
              </w:rPr>
              <w:t>（</w:t>
            </w:r>
            <w:r w:rsidRPr="001A0117">
              <w:rPr>
                <w:rFonts w:ascii="宋体" w:hAnsi="宋体"/>
                <w:szCs w:val="21"/>
              </w:rPr>
              <w:t>1</w:t>
            </w:r>
            <w:r w:rsidRPr="001A0117">
              <w:rPr>
                <w:rFonts w:ascii="宋体" w:hAnsi="宋体" w:hint="eastAsia"/>
                <w:szCs w:val="21"/>
              </w:rPr>
              <w:t>）该点的主应力及主平面位置，并将主平面标在单元体上；</w:t>
            </w:r>
          </w:p>
          <w:p w:rsidR="00E21A43" w:rsidRPr="001A0117" w:rsidRDefault="00E21A43" w:rsidP="00432F54">
            <w:pPr>
              <w:ind w:right="217"/>
              <w:rPr>
                <w:rFonts w:ascii="宋体"/>
                <w:szCs w:val="21"/>
              </w:rPr>
            </w:pPr>
            <w:r w:rsidRPr="001A0117">
              <w:rPr>
                <w:rFonts w:ascii="宋体" w:hAnsi="宋体" w:hint="eastAsia"/>
                <w:szCs w:val="21"/>
              </w:rPr>
              <w:t>（</w:t>
            </w:r>
            <w:r w:rsidRPr="001A0117">
              <w:rPr>
                <w:rFonts w:ascii="宋体" w:hAnsi="宋体"/>
                <w:szCs w:val="21"/>
              </w:rPr>
              <w:t>2</w:t>
            </w:r>
            <w:r w:rsidRPr="001A0117">
              <w:rPr>
                <w:rFonts w:ascii="宋体" w:hAnsi="宋体" w:hint="eastAsia"/>
                <w:szCs w:val="21"/>
              </w:rPr>
              <w:t>）计算最大剪应力；</w:t>
            </w:r>
          </w:p>
          <w:p w:rsidR="00E21A43" w:rsidRPr="001A0117" w:rsidRDefault="00E21A43" w:rsidP="00432F54">
            <w:pPr>
              <w:ind w:right="217"/>
              <w:rPr>
                <w:rFonts w:ascii="宋体"/>
                <w:szCs w:val="21"/>
              </w:rPr>
            </w:pPr>
            <w:r w:rsidRPr="001A0117">
              <w:rPr>
                <w:rFonts w:ascii="宋体" w:hAnsi="宋体" w:hint="eastAsia"/>
                <w:szCs w:val="21"/>
              </w:rPr>
              <w:t>（</w:t>
            </w:r>
            <w:r w:rsidRPr="001A0117">
              <w:rPr>
                <w:rFonts w:ascii="宋体" w:hAnsi="宋体"/>
                <w:szCs w:val="21"/>
              </w:rPr>
              <w:t>3</w:t>
            </w:r>
            <w:r w:rsidRPr="001A0117">
              <w:rPr>
                <w:rFonts w:ascii="宋体" w:hAnsi="宋体" w:hint="eastAsia"/>
                <w:szCs w:val="21"/>
              </w:rPr>
              <w:t>）该点属于何种应力状态？</w:t>
            </w:r>
          </w:p>
          <w:p w:rsidR="00E21A43" w:rsidRDefault="00E21A43" w:rsidP="00432F54">
            <w:pPr>
              <w:widowControl/>
              <w:jc w:val="left"/>
              <w:rPr>
                <w:rFonts w:eastAsia="Times New Roman"/>
              </w:rPr>
            </w:pPr>
          </w:p>
          <w:p w:rsidR="00E21A43" w:rsidRPr="005038C7" w:rsidRDefault="00E21A43" w:rsidP="00432F54">
            <w:pPr>
              <w:rPr>
                <w:rFonts w:eastAsia="Times New Roman"/>
              </w:rPr>
            </w:pPr>
          </w:p>
          <w:p w:rsidR="00E21A43" w:rsidRPr="005038C7" w:rsidRDefault="00E21A43" w:rsidP="00432F54">
            <w:pPr>
              <w:rPr>
                <w:rFonts w:eastAsia="Times New Roman"/>
              </w:rPr>
            </w:pPr>
            <w:r>
              <w:rPr>
                <w:noProof/>
              </w:rPr>
              <w:pict>
                <v:group id="组合 25" o:spid="_x0000_s1147" style="position:absolute;left:0;text-align:left;margin-left:12.85pt;margin-top:-.35pt;width:168.05pt;height:143.1pt;z-index:251650560" coordsize="23215,2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">
                  <v:group id="组合 21" o:spid="_x0000_s1148" style="position:absolute;width:20669;height:20050" coordorigin="-381" coordsize="20669,200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rect id="矩形 10" o:spid="_x0000_s1149" style="position:absolute;left:4191;top:4190;width:11925;height:1192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8WlcUA&#10;AADbAAAADwAAAGRycy9kb3ducmV2LnhtbESPQUvDQBCF70L/wzIFL6Xd1INI2m0RSyUHEax68DbN&#10;jtnY7GzIjm38985B8DbDe/PeN+vtGDtzpiG3iR0sFwUY4jr5lhsHb6/7+R2YLMgeu8Tk4IcybDeT&#10;qzWWPl34hc4HaYyGcC7RQRDpS2tzHShiXqSeWLXPNEQUXYfG+gEvGh47e1MUtzZiy9oQsKeHQPXp&#10;8B0dfFSjNF/LR3k64ex9VoVj/bw7Onc9He9XYIRG+Tf/XVde8ZVef9EB7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TxaVxQAAANsAAAAPAAAAAAAAAAAAAAAAAJgCAABkcnMv&#10;ZG93bnJldi54bWxQSwUGAAAAAAQABAD1AAAAigMAAAAA&#10;" filled="f" strokeweight="1pt"/>
                    <v:shape id="直接箭头连接符 11" o:spid="_x0000_s1150" type="#_x0000_t32" style="position:absolute;left:5905;top:3047;width:8668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ShZMAAAADbAAAADwAAAGRycy9kb3ducmV2LnhtbERP24rCMBB9F/yHMMK+iCbuwyrVKCIq&#10;LouClw8YmrEtNpPaRK1/vxEE3+ZwrjOZNbYUd6p94VjDoK9AEKfOFJxpOB1XvREIH5ANlo5Jw5M8&#10;zKbt1gQT4x68p/shZCKGsE9QQx5ClUjp05ws+r6riCN3drXFEGGdSVPjI4bbUn4r9SMtFhwbcqxo&#10;kVN6OdysBrtcb4ZN97nt2vJ6NH9e/e6C0vqr08zHIAI14SN+uzcmzh/A65d4gJz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yEoWTAAAAA2wAAAA8AAAAAAAAAAAAAAAAA&#10;oQIAAGRycy9kb3ducmV2LnhtbFBLBQYAAAAABAAEAPkAAACOAwAAAAA=&#10;" strokeweight=".5pt">
                      <v:stroke endarrow="block" joinstyle="miter"/>
                    </v:shape>
                    <v:shape id="直接箭头连接符 12" o:spid="_x0000_s1151" type="#_x0000_t32" style="position:absolute;left:5810;top:17049;width:866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TVEcIAAADbAAAADwAAAGRycy9kb3ducmV2LnhtbERPS2vCQBC+F/wPywi91Y0KfURXEUFq&#10;8WJTqXobsmOymJ0N2dXEf+8Khd7m43vOdN7ZSlyp8caxguEgAUGcO224ULD7Wb28g/ABWWPlmBTc&#10;yMN81nuaYqpdy990zUIhYgj7FBWUIdSplD4vyaIfuJo4cifXWAwRNoXUDbYx3FZylCSv0qLh2FBi&#10;TcuS8nN2sQry3WH/QVvzq9uxefusN8fNOPtS6rnfLSYgAnXhX/znXus4fwSPX+IBcn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6TVEcIAAADbAAAADwAAAAAAAAAAAAAA&#10;AAChAgAAZHJzL2Rvd25yZXYueG1sUEsFBgAAAAAEAAQA+QAAAJADAAAAAA==&#10;" strokeweight=".5pt">
                      <v:stroke endarrow="block" joinstyle="miter"/>
                    </v:shape>
                    <v:shape id="直接箭头连接符 14" o:spid="_x0000_s1152" type="#_x0000_t32" style="position:absolute;left:-381;top:11142;width:4095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MC/MIAAADbAAAADwAAAGRycy9kb3ducmV2LnhtbERP3WrCMBS+F3yHcITdiCaO4UZnFBE3&#10;HMPBWh/g0Jy1xeakNllb334ZCN6dj+/3rDaDrUVHra8ca1jMFQji3JmKCw2n7G32AsIHZIO1Y9Jw&#10;JQ+b9Xi0wsS4nr+pS0MhYgj7BDWUITSJlD4vyaKfu4Y4cj+utRgibAtpWuxjuK3lo1JLabHi2FBi&#10;Q7uS8nP6azXY/fvheZhej1NbXzLz6dXHV1BaP0yG7SuIQEO4i2/ug4nzn+D/l3i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PMC/MIAAADbAAAADwAAAAAAAAAAAAAA&#10;AAChAgAAZHJzL2Rvd25yZXYueG1sUEsFBgAAAAAEAAQA+QAAAJADAAAAAA==&#10;" strokeweight=".5pt">
                      <v:stroke endarrow="block" joinstyle="miter"/>
                    </v:shape>
                    <v:shape id="直接箭头连接符 15" o:spid="_x0000_s1153" type="#_x0000_t32" style="position:absolute;left:16668;top:10858;width:36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NZcMAAADbAAAADwAAAGRycy9kb3ducmV2LnhtbERPTWvCQBC9F/oflil4002VWo2uIoLY&#10;4kVT0fY2ZMdkaXY2ZLcm/fddQehtHu9z5svOVuJKjTeOFTwPEhDEudOGCwXHj01/AsIHZI2VY1Lw&#10;Sx6Wi8eHOabatXygaxYKEUPYp6igDKFOpfR5SRb9wNXEkbu4xmKIsCmkbrCN4baSwyQZS4uGY0OJ&#10;Na1Lyr+zH6sgP36ep7Q3J92OzOu23n3tRtm7Ur2nbjUDEagL/+K7+03H+S9w+yUe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NTWXDAAAA2wAAAA8AAAAAAAAAAAAA&#10;AAAAoQIAAGRycy9kb3ducmV2LnhtbFBLBQYAAAAABAAEAPkAAACRAwAAAAA=&#10;" strokeweight=".5pt">
                      <v:stroke endarrow="block" joinstyle="miter"/>
                    </v:shape>
                    <v:shape id="直接箭头连接符 16" o:spid="_x0000_s1154" type="#_x0000_t32" style="position:absolute;left:-1191;top:10144;width:8667;height:0;rotation:-9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t9l8AAAADbAAAADwAAAGRycy9kb3ducmV2LnhtbERPTYvCMBC9L/gfwgheRFM96FKNIoLa&#10;26KreB2asSk2k9pE2/33mwVhb/N4n7Ncd7YSL2p86VjBZJyAIM6dLrlQcP7ejT5B+ICssXJMCn7I&#10;w3rV+1hiql3LR3qdQiFiCPsUFZgQ6lRKnxuy6MeuJo7czTUWQ4RNIXWDbQy3lZwmyUxaLDk2GKxp&#10;ayi/n55WwdwcHmYo+fnVmv11M7xkeJ5nSg363WYBIlAX/sVvd6bj/Bn8/RIPkKt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r7fZfAAAAA2wAAAA8AAAAAAAAAAAAAAAAA&#10;oQIAAGRycy9kb3ducmV2LnhtbFBLBQYAAAAABAAEAPkAAACOAwAAAAA=&#10;" strokeweight=".5pt">
                      <v:stroke endarrow="block" joinstyle="miter"/>
                    </v:shape>
                    <v:shape id="直接箭头连接符 17" o:spid="_x0000_s1155" type="#_x0000_t32" style="position:absolute;left:12811;top:9858;width:8668;height:0;rotation:9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1s5cEAAADbAAAADwAAAGRycy9kb3ducmV2LnhtbERPTWvCQBC9F/wPywi91Y09qERXEUHo&#10;QQ/GevA2ZsckmJ2N2dGk/94tFHqbx/ucxap3tXpSGyrPBsajBBRx7m3FhYHv4/ZjBioIssXaMxn4&#10;oQCr5eBtgan1HR/omUmhYgiHFA2UIk2qdchLchhGviGO3NW3DiXCttC2xS6Gu1p/JslEO6w4NpTY&#10;0Kak/JY9nAG6zO77U37UdpfdD5nIuXtMzsa8D/v1HJRQL//iP/eXjfOn8PtLPEAv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vWzlwQAAANsAAAAPAAAAAAAAAAAAAAAA&#10;AKECAABkcnMvZG93bnJldi54bWxQSwUGAAAAAAQABAD5AAAAjwMAAAAA&#10;" strokeweight=".5pt">
                      <v:stroke endarrow="block" joinstyle="miter"/>
                    </v:shape>
                    <v:shape id="直接箭头连接符 18" o:spid="_x0000_s1156" type="#_x0000_t32" style="position:absolute;left:8096;top:1810;width:3619;height:0;rotation:-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EUnsMAAADbAAAADwAAAGRycy9kb3ducmV2LnhtbESPQWvDMAyF74X+B6PCbo2THrqR1Q2h&#10;pWXsMpaOnbVYS8JiOcRek/376VDoTeI9vfdpV8yuV1caQ+fZQJakoIhrbztuDHxcTusnUCEiW+w9&#10;k4E/ClDsl4sd5tZP/E7XKjZKQjjkaKCNcci1DnVLDkPiB2LRvv3oMMo6NtqOOEm46/UmTbfaYcfS&#10;0OJAh5bqn+rXGXDVec5iVW8fz+X09UpD+fl2bIx5WM3lM6hIc7ybb9cvVvAFVn6RAfT+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hFJ7DAAAA2wAAAA8AAAAAAAAAAAAA&#10;AAAAoQIAAGRycy9kb3ducmV2LnhtbFBLBQYAAAAABAAEAPkAAACRAwAAAAA=&#10;" strokeweight=".5pt">
                      <v:stroke endarrow="block" joinstyle="miter"/>
                    </v:shape>
                    <v:shape id="直接箭头连接符 20" o:spid="_x0000_s1157" type="#_x0000_t32" style="position:absolute;left:8382;top:18192;width:3620;height:95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7YC8EAAADbAAAADwAAAGRycy9kb3ducmV2LnhtbERPz2vCMBS+D/wfwhN2GZq2hyHVWEQZ&#10;26AXdYcdH8mzLTYvJcm061+/HAYeP77fm2q0vbiRD51jBfkyA0Gsnem4UfB1flusQISIbLB3TAp+&#10;KUC1nT1tsDTuzke6nWIjUgiHEhW0MQ6llEG3ZDEs3UCcuIvzFmOCvpHG4z2F214WWfYqLXacGloc&#10;aN+Svp5+rIIR3/NJ+2K6fp5ffH1Y6W+pa6We5+NuDSLSGB/if/eHUVCk9elL+gFy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vtgLwQAAANsAAAAPAAAAAAAAAAAAAAAA&#10;AKECAABkcnMvZG93bnJldi54bWxQSwUGAAAAAAQABAD5AAAAjwMAAAAA&#10;" strokeweight=".5pt">
                      <v:stroke endarrow="block" joinstyle="miter"/>
                    </v:shape>
                  </v:group>
                  <v:shape id="文本框 22" o:spid="_x0000_s1158" type="#_x0000_t202" style="position:absolute;left:19050;top:10953;width:4165;height:32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<v:textbox style="mso-next-textbox:#文本框 22">
                      <w:txbxContent>
                        <w:p w:rsidR="00E21A43" w:rsidRDefault="00E21A43" w:rsidP="00432F54">
                          <w:r>
                            <w:rPr>
                              <w:rFonts w:ascii="宋体" w:hAnsi="宋体" w:hint="eastAsia"/>
                            </w:rPr>
                            <w:t>σ</w:t>
                          </w:r>
                        </w:p>
                      </w:txbxContent>
                    </v:textbox>
                  </v:shape>
                  <v:shape id="文本框 23" o:spid="_x0000_s1159" type="#_x0000_t202" style="position:absolute;left:10096;width:4166;height:27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  <v:textbox style="mso-next-textbox:#文本框 23">
                      <w:txbxContent>
                        <w:p w:rsidR="00E21A43" w:rsidRDefault="00E21A43" w:rsidP="00432F54">
                          <w:r>
                            <w:rPr>
                              <w:rFonts w:ascii="宋体" w:hAnsi="宋体" w:hint="eastAsia"/>
                            </w:rPr>
                            <w:t>σ</w:t>
                          </w:r>
                        </w:p>
                      </w:txbxContent>
                    </v:textbox>
                  </v:shape>
                  <v:shape id="文本框 24" o:spid="_x0000_s1160" type="#_x0000_t202" style="position:absolute;left:2762;top:16478;width:4165;height:32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  <v:textbox style="mso-next-textbox:#文本框 24">
                      <w:txbxContent>
                        <w:p w:rsidR="00E21A43" w:rsidRDefault="00E21A43" w:rsidP="00432F54">
                          <w:r>
                            <w:rPr>
                              <w:rFonts w:ascii="宋体" w:hAnsi="宋体" w:hint="eastAsia"/>
                            </w:rPr>
                            <w:t>τ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E21A43" w:rsidRDefault="00E21A43" w:rsidP="00432F54">
            <w:pPr>
              <w:rPr>
                <w:rFonts w:eastAsia="Times New Roman"/>
              </w:rPr>
            </w:pPr>
          </w:p>
          <w:p w:rsidR="00E21A43" w:rsidRPr="005038C7" w:rsidRDefault="00E21A43" w:rsidP="00432F54"/>
          <w:p w:rsidR="00E21A43" w:rsidRDefault="00E21A43" w:rsidP="00432F54"/>
          <w:p w:rsidR="00E21A43" w:rsidRDefault="00E21A43" w:rsidP="00432F54"/>
          <w:p w:rsidR="00E21A43" w:rsidRDefault="00E21A43" w:rsidP="00432F54"/>
          <w:p w:rsidR="00E21A43" w:rsidRDefault="00E21A43" w:rsidP="00432F54"/>
          <w:p w:rsidR="00E21A43" w:rsidRPr="00432F54" w:rsidRDefault="00E21A43" w:rsidP="00432F54"/>
          <w:p w:rsidR="00E21A43" w:rsidRPr="00432F54" w:rsidRDefault="00E21A43" w:rsidP="00432F54"/>
          <w:p w:rsidR="00E21A43" w:rsidRDefault="00E21A43" w:rsidP="00432F54">
            <w:r>
              <w:rPr>
                <w:rFonts w:hint="eastAsia"/>
              </w:rPr>
              <w:t>解：</w:t>
            </w:r>
          </w:p>
          <w:p w:rsidR="00E21A43" w:rsidRPr="00FD127B" w:rsidRDefault="00E21A43" w:rsidP="005F612B">
            <w:pPr>
              <w:ind w:right="567"/>
              <w:rPr>
                <w:rFonts w:ascii="宋体"/>
                <w:sz w:val="24"/>
              </w:rPr>
            </w:pPr>
            <w:r w:rsidRPr="005F612B">
              <w:rPr>
                <w:rFonts w:ascii="宋体" w:hAnsi="宋体"/>
                <w:szCs w:val="21"/>
              </w:rPr>
              <w:t>1</w:t>
            </w:r>
            <w:r w:rsidRPr="005F612B">
              <w:rPr>
                <w:rFonts w:ascii="宋体" w:hAnsi="宋体" w:hint="eastAsia"/>
                <w:szCs w:val="21"/>
              </w:rPr>
              <w:t>）</w:t>
            </w:r>
            <w:r w:rsidRPr="005F612B">
              <w:rPr>
                <w:rFonts w:ascii="宋体" w:hAnsi="Symbol" w:hint="eastAsia"/>
                <w:szCs w:val="20"/>
              </w:rPr>
              <w:sym w:font="Symbol" w:char="F073"/>
            </w:r>
            <w:r w:rsidRPr="005F612B">
              <w:rPr>
                <w:rFonts w:ascii="宋体" w:hAnsi="宋体"/>
                <w:szCs w:val="21"/>
                <w:vertAlign w:val="subscript"/>
              </w:rPr>
              <w:t>x</w:t>
            </w:r>
            <w:r w:rsidRPr="005F612B">
              <w:rPr>
                <w:rFonts w:ascii="宋体" w:hAnsi="宋体"/>
                <w:szCs w:val="21"/>
              </w:rPr>
              <w:t>=</w:t>
            </w:r>
            <w:r w:rsidRPr="005F612B">
              <w:rPr>
                <w:rFonts w:ascii="宋体" w:hAnsi="Symbol" w:hint="eastAsia"/>
                <w:szCs w:val="20"/>
              </w:rPr>
              <w:sym w:font="Symbol" w:char="F073"/>
            </w:r>
            <w:r w:rsidRPr="005F612B">
              <w:rPr>
                <w:rFonts w:ascii="宋体" w:hAnsi="宋体"/>
                <w:szCs w:val="21"/>
                <w:vertAlign w:val="subscript"/>
              </w:rPr>
              <w:t>y</w:t>
            </w:r>
            <w:r w:rsidRPr="005F612B">
              <w:rPr>
                <w:rFonts w:ascii="宋体" w:hAnsi="宋体"/>
                <w:noProof/>
                <w:szCs w:val="21"/>
              </w:rPr>
              <w:t>=100</w:t>
            </w:r>
            <w:r w:rsidRPr="005F612B">
              <w:rPr>
                <w:rFonts w:ascii="宋体" w:hAnsi="宋体"/>
                <w:szCs w:val="21"/>
              </w:rPr>
              <w:t>MPa</w:t>
            </w:r>
            <w:r w:rsidRPr="005F612B">
              <w:rPr>
                <w:rFonts w:ascii="宋体" w:hAnsi="宋体" w:hint="eastAsia"/>
                <w:szCs w:val="21"/>
              </w:rPr>
              <w:t>，</w:t>
            </w:r>
            <w:r w:rsidRPr="005F612B">
              <w:rPr>
                <w:rFonts w:ascii="宋体" w:hAnsi="Symbol" w:hint="eastAsia"/>
                <w:szCs w:val="20"/>
              </w:rPr>
              <w:sym w:font="Symbol" w:char="F074"/>
            </w:r>
            <w:r w:rsidRPr="005F612B">
              <w:rPr>
                <w:rFonts w:ascii="宋体" w:hAnsi="宋体"/>
                <w:szCs w:val="21"/>
                <w:vertAlign w:val="subscript"/>
              </w:rPr>
              <w:t>xy</w:t>
            </w:r>
            <w:r w:rsidRPr="005F612B">
              <w:rPr>
                <w:rFonts w:ascii="宋体" w:hAnsi="宋体"/>
                <w:szCs w:val="21"/>
              </w:rPr>
              <w:t>=100MPa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t>(1</w:t>
            </w:r>
            <w:r>
              <w:rPr>
                <w:rFonts w:hint="eastAsia"/>
              </w:rPr>
              <w:t>分</w:t>
            </w:r>
            <w:r>
              <w:t>)</w:t>
            </w:r>
          </w:p>
          <w:p w:rsidR="00E21A43" w:rsidRDefault="00E21A43" w:rsidP="005F612B">
            <w:pPr>
              <w:ind w:right="567"/>
              <w:rPr>
                <w:rFonts w:ascii="宋体"/>
                <w:sz w:val="24"/>
              </w:rPr>
            </w:pPr>
            <w:r w:rsidRPr="00AA7E74">
              <w:rPr>
                <w:rFonts w:ascii="宋体" w:hAnsi="宋体" w:hint="eastAsia"/>
                <w:position w:val="-30"/>
                <w:sz w:val="24"/>
              </w:rPr>
              <w:object w:dxaOrig="3980" w:dyaOrig="760">
                <v:shape id="_x0000_i1073" type="#_x0000_t75" style="width:197.25pt;height:38.25pt" o:ole="">
                  <v:imagedata r:id="rId92" o:title=""/>
                </v:shape>
                <o:OLEObject Type="Embed" ProgID="Equation.DSMT4" ShapeID="_x0000_i1073" DrawAspect="Content" ObjectID="_1528826208" r:id="rId93"/>
              </w:object>
            </w:r>
            <w:r>
              <w:t>(2</w:t>
            </w:r>
            <w:r>
              <w:rPr>
                <w:rFonts w:hint="eastAsia"/>
              </w:rPr>
              <w:t>分</w:t>
            </w:r>
            <w:r>
              <w:t>)</w:t>
            </w:r>
          </w:p>
          <w:p w:rsidR="00E21A43" w:rsidRPr="00FD127B" w:rsidRDefault="00E21A43" w:rsidP="005F612B">
            <w:pPr>
              <w:ind w:right="567"/>
              <w:rPr>
                <w:rFonts w:ascii="宋体"/>
              </w:rPr>
            </w:pPr>
            <w:r w:rsidRPr="00826D6C">
              <w:rPr>
                <w:rFonts w:ascii="宋体" w:hAnsi="宋体" w:hint="eastAsia"/>
                <w:position w:val="-28"/>
                <w:sz w:val="24"/>
              </w:rPr>
              <w:object w:dxaOrig="1660" w:dyaOrig="639">
                <v:shape id="_x0000_i1074" type="#_x0000_t75" style="width:83.25pt;height:32.25pt" o:ole="">
                  <v:imagedata r:id="rId94" o:title=""/>
                </v:shape>
                <o:OLEObject Type="Embed" ProgID="Equation.DSMT4" ShapeID="_x0000_i1074" DrawAspect="Content" ObjectID="_1528826209" r:id="rId95"/>
              </w:object>
            </w:r>
            <w:r>
              <w:rPr>
                <w:rFonts w:ascii="宋体" w:hAnsi="宋体" w:hint="eastAsia"/>
                <w:sz w:val="24"/>
              </w:rPr>
              <w:t>，</w:t>
            </w:r>
            <w:r w:rsidRPr="00826D6C">
              <w:rPr>
                <w:rFonts w:ascii="宋体" w:hAnsi="宋体" w:hint="eastAsia"/>
                <w:position w:val="-10"/>
                <w:sz w:val="24"/>
              </w:rPr>
              <w:object w:dxaOrig="760" w:dyaOrig="320">
                <v:shape id="_x0000_i1075" type="#_x0000_t75" style="width:38.25pt;height:15.75pt" o:ole="">
                  <v:imagedata r:id="rId96" o:title=""/>
                </v:shape>
                <o:OLEObject Type="Embed" ProgID="Equation.DSMT4" ShapeID="_x0000_i1075" DrawAspect="Content" ObjectID="_1528826210" r:id="rId97"/>
              </w:object>
            </w:r>
            <w:r>
              <w:rPr>
                <w:rFonts w:ascii="宋体" w:hAnsi="宋体" w:hint="eastAsia"/>
                <w:sz w:val="24"/>
              </w:rPr>
              <w:t>，</w:t>
            </w:r>
            <w:r w:rsidRPr="00FD127B">
              <w:rPr>
                <w:rFonts w:ascii="宋体" w:hAnsi="宋体" w:hint="eastAsia"/>
              </w:rPr>
              <w:t>主平面如图：</w:t>
            </w:r>
            <w:r>
              <w:t>(3</w:t>
            </w:r>
            <w:r>
              <w:rPr>
                <w:rFonts w:hint="eastAsia"/>
              </w:rPr>
              <w:t>分</w:t>
            </w:r>
            <w:r>
              <w:t>)</w:t>
            </w:r>
          </w:p>
          <w:p w:rsidR="00E21A43" w:rsidRDefault="00E21A43" w:rsidP="005F612B">
            <w:pPr>
              <w:widowControl/>
              <w:jc w:val="left"/>
            </w:pPr>
            <w:r w:rsidRPr="00FD127B">
              <w:rPr>
                <w:rFonts w:ascii="宋体" w:hAnsi="宋体"/>
              </w:rPr>
              <w:t>2</w:t>
            </w:r>
            <w:r w:rsidRPr="00FD127B">
              <w:rPr>
                <w:rFonts w:ascii="宋体" w:hAnsi="宋体" w:hint="eastAsia"/>
              </w:rPr>
              <w:t>）</w:t>
            </w:r>
            <w:r w:rsidRPr="00826D6C">
              <w:rPr>
                <w:rFonts w:ascii="宋体" w:hAnsi="宋体" w:hint="eastAsia"/>
                <w:position w:val="-30"/>
              </w:rPr>
              <w:object w:dxaOrig="3340" w:dyaOrig="760">
                <v:shape id="_x0000_i1076" type="#_x0000_t75" style="width:167.25pt;height:38.25pt" o:ole="">
                  <v:imagedata r:id="rId98" o:title=""/>
                </v:shape>
                <o:OLEObject Type="Embed" ProgID="Equation.DSMT4" ShapeID="_x0000_i1076" DrawAspect="Content" ObjectID="_1528826211" r:id="rId99"/>
              </w:object>
            </w:r>
            <w:r>
              <w:t>(2</w:t>
            </w:r>
            <w:r>
              <w:rPr>
                <w:rFonts w:hint="eastAsia"/>
              </w:rPr>
              <w:t>分</w:t>
            </w:r>
            <w:r>
              <w:t>)</w:t>
            </w:r>
          </w:p>
          <w:p w:rsidR="00E21A43" w:rsidRDefault="00E21A43" w:rsidP="005F612B">
            <w:pPr>
              <w:widowControl/>
              <w:jc w:val="left"/>
            </w:pPr>
            <w:r>
              <w:t>3</w:t>
            </w:r>
            <w:r>
              <w:rPr>
                <w:rFonts w:hint="eastAsia"/>
              </w:rPr>
              <w:t>）改点处于单向应力状态。</w:t>
            </w:r>
            <w:r>
              <w:t>(2</w:t>
            </w:r>
            <w:r>
              <w:rPr>
                <w:rFonts w:hint="eastAsia"/>
              </w:rPr>
              <w:t>分</w:t>
            </w:r>
            <w:r>
              <w:t>)</w:t>
            </w:r>
          </w:p>
          <w:p w:rsidR="00E21A43" w:rsidRDefault="00E21A43" w:rsidP="005F612B">
            <w:pPr>
              <w:rPr>
                <w:rFonts w:eastAsia="Times New Roman"/>
              </w:rPr>
            </w:pPr>
            <w:r>
              <w:rPr>
                <w:noProof/>
              </w:rPr>
            </w:r>
            <w:r w:rsidRPr="000215FC">
              <w:rPr>
                <w:noProof/>
              </w:rPr>
              <w:pict>
                <v:group id="画布 205" o:spid="_x0000_s1161" editas="canvas" style="width:144.75pt;height:131.2pt;mso-position-horizontal-relative:char;mso-position-vertical-relative:line" coordsize="18383,16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">
                  <v:shape id="_x0000_s1162" type="#_x0000_t75" style="position:absolute;width:18383;height:16656;visibility:visible">
                    <v:fill o:detectmouseclick="t"/>
                    <v:path o:connecttype="none"/>
                  </v:shape>
                  <v:group id="组合 210" o:spid="_x0000_s1163" style="position:absolute;top:359;width:18028;height:16302" coordorigin="30513,2781" coordsize="18028,163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  <v:rect id="矩形 199" o:spid="_x0000_s1164" style="position:absolute;left:34982;top:5367;width:11930;height:119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lHcsQA&#10;AADcAAAADwAAAGRycy9kb3ducmV2LnhtbERPTWvCQBC9F/oflil4kbqxB6nRVUpLSw5S0LYHb2N2&#10;mk3NzobsqPHfuwXB2zze58yXvW/UkbpYBzYwHmWgiMtga64MfH+9Pz6DioJssQlMBs4UYbm4v5tj&#10;bsOJ13TcSKVSCMccDTiRNtc6lo48xlFoiRP3GzqPkmBXadvhKYX7Rj9l2UR7rDk1OGzp1VG53xy8&#10;gW3RS/U3/pDVHoc/w8Ltys+3nTGDh/5lBkqol5v46i5smj+dwv8z6QK9u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5R3LEAAAA3AAAAA8AAAAAAAAAAAAAAAAAmAIAAGRycy9k&#10;b3ducmV2LnhtbFBLBQYAAAAABAAEAPUAAACJAwAAAAA=&#10;" filled="f" strokeweight="1pt"/>
                    <v:rect id="矩形 200" o:spid="_x0000_s1165" style="position:absolute;left:37768;top:8323;width:6659;height:6659;rotation:-4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5dCcMA&#10;AADcAAAADwAAAGRycy9kb3ducmV2LnhtbESPT4vCMBTE78J+h/AW9mZThdWlmhYRFE8L/mHB27N5&#10;tsXmpTSxrd9+Iwgeh5n5DbPMBlOLjlpXWVYwiWIQxLnVFRcKTsfN+AeE88gaa8uk4EEOsvRjtMRE&#10;25731B18IQKEXYIKSu+bREqXl2TQRbYhDt7VtgZ9kG0hdYt9gJtaTuN4Jg1WHBZKbGhdUn473I2C&#10;7aNy1u7+fr/nQ7e+5KY/zy69Ul+fw2oBwtPg3+FXe6cVBCI8z4QjIN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5dCcMAAADcAAAADwAAAAAAAAAAAAAAAACYAgAAZHJzL2Rv&#10;d25yZXYueG1sUEsFBgAAAAAEAAQA9QAAAIgDAAAAAA==&#10;" filled="f" strokeweight="1pt"/>
                    <v:shape id="直接箭头连接符 201" o:spid="_x0000_s1166" type="#_x0000_t32" style="position:absolute;left:33296;top:3279;width:5448;height:6016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IQ6cYAAADcAAAADwAAAGRycy9kb3ducmV2LnhtbESPQWsCMRSE7wX/Q3hCbzWr0lq2RhFR&#10;6KEUukr1+Lp5bhY3L2uSutv++qZQ6HGYmW+Y+bK3jbiSD7VjBeNRBoK4dLrmSsF+t717BBEissbG&#10;MSn4ogDLxeBmjrl2Hb/RtYiVSBAOOSowMba5lKE0ZDGMXEucvJPzFmOSvpLaY5fgtpGTLHuQFmtO&#10;CwZbWhsqz8WnVXA8FAfWr/fvL5eNO86m3950HzOlbof96glEpD7+h//az1rBJBvD75l0BOTi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AiEOnGAAAA3AAAAA8AAAAAAAAA&#10;AAAAAAAAoQIAAGRycy9kb3ducmV2LnhtbFBLBQYAAAAABAAEAPkAAACUAwAAAAA=&#10;" strokeweight=".5pt">
                      <v:stroke endarrow="block" joinstyle="miter"/>
                    </v:shape>
                    <v:shape id="直接箭头连接符 202" o:spid="_x0000_s1167" type="#_x0000_t32" style="position:absolute;left:43452;top:14003;width:5089;height:50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EqG8YAAADcAAAADwAAAGRycy9kb3ducmV2LnhtbESPQWvCQBSE70L/w/IKvenGCNZGV5FC&#10;qeKlRmnr7ZF9JovZtyG7mvTfdwsFj8PMfMMsVr2txY1abxwrGI8SEMSF04ZLBcfD23AGwgdkjbVj&#10;UvBDHlbLh8ECM+063tMtD6WIEPYZKqhCaDIpfVGRRT9yDXH0zq61GKJsS6lb7CLc1jJNkqm0aDgu&#10;VNjQa0XFJb9aBcXx++uFPsyn7ibm+b3ZnXaTfKvU02O/noMI1Id7+L+90QrSJIW/M/E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aBKhvGAAAA3AAAAA8AAAAAAAAA&#10;AAAAAAAAoQIAAGRycy9kb3ducmV2LnhtbFBLBQYAAAAABAAEAPkAAACUAwAAAAA=&#10;" strokeweight=".5pt">
                      <v:stroke endarrow="block" joinstyle="miter"/>
                    </v:shape>
                    <v:shape id="文本框 203" o:spid="_x0000_s1168" type="#_x0000_t202" style="position:absolute;left:30513;top:2781;width:3778;height:35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P1CMYA&#10;AADcAAAADwAAAGRycy9kb3ducmV2LnhtbESPQWvCQBSE74X+h+UVvNWNEYukriKB0FL0YOqlt9fs&#10;Mwlm36bZbZL6612h4HGYmW+Y1WY0jeipc7VlBbNpBIK4sLrmUsHxM3tegnAeWWNjmRT8kYPN+vFh&#10;hYm2Ax+oz30pAoRdggoq79tESldUZNBNbUscvJPtDPogu1LqDocAN42Mo+hFGqw5LFTYUlpRcc5/&#10;jYKPNNvj4Ts2y0uTvu1O2/bn+LVQavI0bl9BeBr9PfzfftcK4mgOt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P1CMYAAADcAAAADwAAAAAAAAAAAAAAAACYAgAAZHJz&#10;L2Rvd25yZXYueG1sUEsFBgAAAAAEAAQA9QAAAIsDAAAAAA==&#10;" filled="f" stroked="f" strokeweight=".5pt">
                      <v:textbox>
                        <w:txbxContent>
                          <w:p w:rsidR="00E21A43" w:rsidRDefault="00E21A43" w:rsidP="005F612B">
                            <w:r w:rsidRPr="002F75C3">
                              <w:rPr>
                                <w:position w:val="-10"/>
                              </w:rPr>
                              <w:object w:dxaOrig="240" w:dyaOrig="300">
                                <v:shape id="_x0000_i1078" type="#_x0000_t75" style="width:12pt;height:15pt" o:ole="">
                                  <v:imagedata r:id="rId100" o:title=""/>
                                </v:shape>
                                <o:OLEObject Type="Embed" ProgID="Equation.DSMT4" ShapeID="_x0000_i1078" DrawAspect="Content" ObjectID="_1528826218" r:id="rId101"/>
                              </w:object>
                            </w:r>
                          </w:p>
                        </w:txbxContent>
                      </v:textbox>
                    </v:shape>
                  </v:group>
                  <w10:anchorlock/>
                </v:group>
              </w:pict>
            </w:r>
          </w:p>
          <w:p w:rsidR="00E21A43" w:rsidRDefault="00E21A43" w:rsidP="00432F54"/>
          <w:p w:rsidR="00E21A43" w:rsidRDefault="00E21A43" w:rsidP="001A0117"/>
          <w:p w:rsidR="00E21A43" w:rsidRDefault="00E21A43" w:rsidP="001A0117"/>
          <w:p w:rsidR="00E21A43" w:rsidRDefault="00E21A43" w:rsidP="001A0117"/>
          <w:p w:rsidR="00E21A43" w:rsidRDefault="00E21A43" w:rsidP="001A0117"/>
          <w:p w:rsidR="00E21A43" w:rsidRDefault="00E21A43" w:rsidP="001A0117"/>
          <w:p w:rsidR="00E21A43" w:rsidRDefault="00E21A43" w:rsidP="001A0117"/>
          <w:p w:rsidR="00E21A43" w:rsidRDefault="00E21A43" w:rsidP="001A0117"/>
          <w:p w:rsidR="00E21A43" w:rsidRPr="001A0117" w:rsidRDefault="00E21A43" w:rsidP="001A0117"/>
        </w:tc>
      </w:tr>
    </w:tbl>
    <w:p w:rsidR="00E21A43" w:rsidRDefault="00E21A43" w:rsidP="00E21A43">
      <w:pPr>
        <w:tabs>
          <w:tab w:val="left" w:pos="6120"/>
        </w:tabs>
        <w:ind w:firstLineChars="257" w:firstLine="31680"/>
      </w:pPr>
      <w:r>
        <w:rPr>
          <w:noProof/>
        </w:rPr>
        <w:pict>
          <v:line id="Line 33" o:spid="_x0000_s1169" style="position:absolute;left:0;text-align:left;z-index:251643392;visibility:visible;mso-position-horizontal-relative:text;mso-position-vertical-relative:text" from="424.5pt,14.6pt" to="514.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GqU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"/>
        </w:pict>
      </w:r>
      <w:r>
        <w:rPr>
          <w:noProof/>
        </w:rPr>
        <w:pict>
          <v:line id="Line 32" o:spid="_x0000_s1170" style="position:absolute;left:0;text-align:left;z-index:251642368;visibility:visible;mso-position-horizontal-relative:text;mso-position-vertical-relative:text" from="90pt,14.6pt" to="180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2D5Eg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"/>
        </w:pict>
      </w:r>
      <w:r>
        <w:rPr>
          <w:rFonts w:hint="eastAsia"/>
        </w:rPr>
        <w:t>教研室主任：</w:t>
      </w:r>
      <w:r>
        <w:t xml:space="preserve">                                                       </w:t>
      </w:r>
      <w:r>
        <w:rPr>
          <w:rFonts w:hint="eastAsia"/>
        </w:rPr>
        <w:t>出卷人：</w:t>
      </w:r>
      <w:r>
        <w:t xml:space="preserve"> </w:t>
      </w:r>
      <w:r>
        <w:rPr>
          <w:rFonts w:hint="eastAsia"/>
        </w:rPr>
        <w:t>力学与材料教研室</w:t>
      </w:r>
      <w:r>
        <w:tab/>
        <w:t xml:space="preserve"> </w:t>
      </w:r>
    </w:p>
    <w:p w:rsidR="00E21A43" w:rsidRPr="00CC5D04" w:rsidRDefault="00E21A43" w:rsidP="00250154">
      <w:pPr>
        <w:ind w:firstLine="435"/>
      </w:pPr>
    </w:p>
    <w:sectPr w:rsidR="00E21A43" w:rsidRPr="00CC5D04" w:rsidSect="00E44E22">
      <w:pgSz w:w="11906" w:h="16838"/>
      <w:pgMar w:top="873" w:right="663" w:bottom="873" w:left="66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1A43" w:rsidRDefault="00E21A43" w:rsidP="00600F65">
      <w:r>
        <w:separator/>
      </w:r>
    </w:p>
  </w:endnote>
  <w:endnote w:type="continuationSeparator" w:id="1">
    <w:p w:rsidR="00E21A43" w:rsidRDefault="00E21A43" w:rsidP="00600F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1A43" w:rsidRDefault="00E21A43" w:rsidP="00600F65">
      <w:r>
        <w:separator/>
      </w:r>
    </w:p>
  </w:footnote>
  <w:footnote w:type="continuationSeparator" w:id="1">
    <w:p w:rsidR="00E21A43" w:rsidRDefault="00E21A43" w:rsidP="00600F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406B4"/>
    <w:multiLevelType w:val="hybridMultilevel"/>
    <w:tmpl w:val="124A0F58"/>
    <w:lvl w:ilvl="0" w:tplc="169494BA">
      <w:start w:val="1"/>
      <w:numFmt w:val="decimalZero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0154"/>
    <w:rsid w:val="000034C8"/>
    <w:rsid w:val="00004F2C"/>
    <w:rsid w:val="00010B60"/>
    <w:rsid w:val="000116C3"/>
    <w:rsid w:val="00013408"/>
    <w:rsid w:val="000215FC"/>
    <w:rsid w:val="00025032"/>
    <w:rsid w:val="000271CE"/>
    <w:rsid w:val="00033D5D"/>
    <w:rsid w:val="000369DA"/>
    <w:rsid w:val="00050951"/>
    <w:rsid w:val="00062FB3"/>
    <w:rsid w:val="000873C4"/>
    <w:rsid w:val="000918CF"/>
    <w:rsid w:val="00096F6C"/>
    <w:rsid w:val="000B3090"/>
    <w:rsid w:val="000B642B"/>
    <w:rsid w:val="000B7305"/>
    <w:rsid w:val="000C401F"/>
    <w:rsid w:val="000D6390"/>
    <w:rsid w:val="000E157D"/>
    <w:rsid w:val="000F1BB0"/>
    <w:rsid w:val="000F2E51"/>
    <w:rsid w:val="00100BAC"/>
    <w:rsid w:val="00101E1F"/>
    <w:rsid w:val="001160B3"/>
    <w:rsid w:val="001360D0"/>
    <w:rsid w:val="00140A8F"/>
    <w:rsid w:val="00143298"/>
    <w:rsid w:val="00151E7B"/>
    <w:rsid w:val="001541CA"/>
    <w:rsid w:val="0015750D"/>
    <w:rsid w:val="0017413B"/>
    <w:rsid w:val="001754E7"/>
    <w:rsid w:val="00175A41"/>
    <w:rsid w:val="0019766D"/>
    <w:rsid w:val="001A0117"/>
    <w:rsid w:val="001B25A7"/>
    <w:rsid w:val="001D38C9"/>
    <w:rsid w:val="001D3C02"/>
    <w:rsid w:val="001E2F4B"/>
    <w:rsid w:val="001E7760"/>
    <w:rsid w:val="001E7960"/>
    <w:rsid w:val="00201363"/>
    <w:rsid w:val="002100FC"/>
    <w:rsid w:val="002132D9"/>
    <w:rsid w:val="00214097"/>
    <w:rsid w:val="00227B36"/>
    <w:rsid w:val="00230B8F"/>
    <w:rsid w:val="00240D34"/>
    <w:rsid w:val="00245182"/>
    <w:rsid w:val="00250154"/>
    <w:rsid w:val="002508B3"/>
    <w:rsid w:val="00270660"/>
    <w:rsid w:val="00274D06"/>
    <w:rsid w:val="00294221"/>
    <w:rsid w:val="002A4B4B"/>
    <w:rsid w:val="002B6EF7"/>
    <w:rsid w:val="002E4D5E"/>
    <w:rsid w:val="002F4DEC"/>
    <w:rsid w:val="002F4EE6"/>
    <w:rsid w:val="002F75C3"/>
    <w:rsid w:val="00301949"/>
    <w:rsid w:val="003039CC"/>
    <w:rsid w:val="003220D4"/>
    <w:rsid w:val="003242B1"/>
    <w:rsid w:val="003277BA"/>
    <w:rsid w:val="003374E0"/>
    <w:rsid w:val="00350303"/>
    <w:rsid w:val="00371AD9"/>
    <w:rsid w:val="00377484"/>
    <w:rsid w:val="00382E4A"/>
    <w:rsid w:val="003879C3"/>
    <w:rsid w:val="003B26C2"/>
    <w:rsid w:val="003B3815"/>
    <w:rsid w:val="003B4FA7"/>
    <w:rsid w:val="003B7724"/>
    <w:rsid w:val="003C45DF"/>
    <w:rsid w:val="003C64A8"/>
    <w:rsid w:val="003D0555"/>
    <w:rsid w:val="003D249D"/>
    <w:rsid w:val="003E52F4"/>
    <w:rsid w:val="003E713B"/>
    <w:rsid w:val="003F228B"/>
    <w:rsid w:val="004002F6"/>
    <w:rsid w:val="00414731"/>
    <w:rsid w:val="0041765A"/>
    <w:rsid w:val="0042099A"/>
    <w:rsid w:val="00426C6C"/>
    <w:rsid w:val="00432F54"/>
    <w:rsid w:val="004612F3"/>
    <w:rsid w:val="00467D7D"/>
    <w:rsid w:val="00475D50"/>
    <w:rsid w:val="0047648E"/>
    <w:rsid w:val="00477C19"/>
    <w:rsid w:val="004812B0"/>
    <w:rsid w:val="004863DC"/>
    <w:rsid w:val="00494BAF"/>
    <w:rsid w:val="004A1E79"/>
    <w:rsid w:val="004A3626"/>
    <w:rsid w:val="004C4D62"/>
    <w:rsid w:val="004C6A65"/>
    <w:rsid w:val="004C7486"/>
    <w:rsid w:val="004F58CB"/>
    <w:rsid w:val="005014B2"/>
    <w:rsid w:val="0050247A"/>
    <w:rsid w:val="005038C7"/>
    <w:rsid w:val="0050559D"/>
    <w:rsid w:val="00507504"/>
    <w:rsid w:val="00513E58"/>
    <w:rsid w:val="005162D5"/>
    <w:rsid w:val="00521E5A"/>
    <w:rsid w:val="00522718"/>
    <w:rsid w:val="0052435F"/>
    <w:rsid w:val="00524D97"/>
    <w:rsid w:val="0056470E"/>
    <w:rsid w:val="005671DA"/>
    <w:rsid w:val="00572890"/>
    <w:rsid w:val="00572F9D"/>
    <w:rsid w:val="0057493F"/>
    <w:rsid w:val="005816EB"/>
    <w:rsid w:val="005B0996"/>
    <w:rsid w:val="005B6E23"/>
    <w:rsid w:val="005C288A"/>
    <w:rsid w:val="005D31F2"/>
    <w:rsid w:val="005D76E7"/>
    <w:rsid w:val="005E2BAD"/>
    <w:rsid w:val="005F0C7B"/>
    <w:rsid w:val="005F612B"/>
    <w:rsid w:val="005F6E3A"/>
    <w:rsid w:val="005F77D6"/>
    <w:rsid w:val="00600F65"/>
    <w:rsid w:val="006032AE"/>
    <w:rsid w:val="00617FC1"/>
    <w:rsid w:val="0062177F"/>
    <w:rsid w:val="00624D0B"/>
    <w:rsid w:val="00627EC6"/>
    <w:rsid w:val="00637CCC"/>
    <w:rsid w:val="00644EBE"/>
    <w:rsid w:val="00663372"/>
    <w:rsid w:val="00681A8F"/>
    <w:rsid w:val="00694168"/>
    <w:rsid w:val="00695906"/>
    <w:rsid w:val="006A1419"/>
    <w:rsid w:val="006A18B6"/>
    <w:rsid w:val="006B1D75"/>
    <w:rsid w:val="006B2C21"/>
    <w:rsid w:val="006C1C62"/>
    <w:rsid w:val="006C7DF0"/>
    <w:rsid w:val="006F473F"/>
    <w:rsid w:val="007063AA"/>
    <w:rsid w:val="00710D36"/>
    <w:rsid w:val="007141FF"/>
    <w:rsid w:val="00715475"/>
    <w:rsid w:val="007263E5"/>
    <w:rsid w:val="00736503"/>
    <w:rsid w:val="007443AC"/>
    <w:rsid w:val="007462EC"/>
    <w:rsid w:val="00754E42"/>
    <w:rsid w:val="00756500"/>
    <w:rsid w:val="007579E4"/>
    <w:rsid w:val="00760878"/>
    <w:rsid w:val="007617D2"/>
    <w:rsid w:val="007746CD"/>
    <w:rsid w:val="007750CA"/>
    <w:rsid w:val="0078299B"/>
    <w:rsid w:val="00792055"/>
    <w:rsid w:val="007922EB"/>
    <w:rsid w:val="007A0334"/>
    <w:rsid w:val="007A3EB5"/>
    <w:rsid w:val="007A64BC"/>
    <w:rsid w:val="007B0BB8"/>
    <w:rsid w:val="007B1F7B"/>
    <w:rsid w:val="007B3726"/>
    <w:rsid w:val="007C4C77"/>
    <w:rsid w:val="007C58E9"/>
    <w:rsid w:val="007D187E"/>
    <w:rsid w:val="007D2AEB"/>
    <w:rsid w:val="007D3073"/>
    <w:rsid w:val="007E37F8"/>
    <w:rsid w:val="007F23D0"/>
    <w:rsid w:val="007F2E96"/>
    <w:rsid w:val="007F5F96"/>
    <w:rsid w:val="007F7A76"/>
    <w:rsid w:val="007F7BAD"/>
    <w:rsid w:val="0081237B"/>
    <w:rsid w:val="00826D6C"/>
    <w:rsid w:val="0085459B"/>
    <w:rsid w:val="00856430"/>
    <w:rsid w:val="00882CE2"/>
    <w:rsid w:val="0088392A"/>
    <w:rsid w:val="008C44BC"/>
    <w:rsid w:val="008C5436"/>
    <w:rsid w:val="008D2970"/>
    <w:rsid w:val="008D335E"/>
    <w:rsid w:val="008D6D20"/>
    <w:rsid w:val="008E7596"/>
    <w:rsid w:val="00910FAC"/>
    <w:rsid w:val="00924352"/>
    <w:rsid w:val="009261F6"/>
    <w:rsid w:val="00927158"/>
    <w:rsid w:val="009411A2"/>
    <w:rsid w:val="009510C9"/>
    <w:rsid w:val="00980F78"/>
    <w:rsid w:val="00983F4A"/>
    <w:rsid w:val="009858CD"/>
    <w:rsid w:val="0099125B"/>
    <w:rsid w:val="00991F3C"/>
    <w:rsid w:val="009A1A18"/>
    <w:rsid w:val="009A2343"/>
    <w:rsid w:val="009A26EA"/>
    <w:rsid w:val="009A51B1"/>
    <w:rsid w:val="009A5A79"/>
    <w:rsid w:val="009B2F83"/>
    <w:rsid w:val="009C27BB"/>
    <w:rsid w:val="009C2AAE"/>
    <w:rsid w:val="009D088D"/>
    <w:rsid w:val="009D3381"/>
    <w:rsid w:val="009E1450"/>
    <w:rsid w:val="009E5B6A"/>
    <w:rsid w:val="009E730C"/>
    <w:rsid w:val="009F0386"/>
    <w:rsid w:val="009F10DC"/>
    <w:rsid w:val="00A10C7F"/>
    <w:rsid w:val="00A21DC5"/>
    <w:rsid w:val="00A301BB"/>
    <w:rsid w:val="00A36414"/>
    <w:rsid w:val="00A62894"/>
    <w:rsid w:val="00A62FFC"/>
    <w:rsid w:val="00A66DB8"/>
    <w:rsid w:val="00A7199D"/>
    <w:rsid w:val="00A731F6"/>
    <w:rsid w:val="00A73474"/>
    <w:rsid w:val="00A85B1D"/>
    <w:rsid w:val="00A87EEA"/>
    <w:rsid w:val="00A93341"/>
    <w:rsid w:val="00A94E1C"/>
    <w:rsid w:val="00A96B35"/>
    <w:rsid w:val="00AA37B7"/>
    <w:rsid w:val="00AA7E74"/>
    <w:rsid w:val="00AB2E3E"/>
    <w:rsid w:val="00AC123E"/>
    <w:rsid w:val="00AC415D"/>
    <w:rsid w:val="00AC739B"/>
    <w:rsid w:val="00AF2907"/>
    <w:rsid w:val="00AF6AB1"/>
    <w:rsid w:val="00B00E96"/>
    <w:rsid w:val="00B01490"/>
    <w:rsid w:val="00B06B81"/>
    <w:rsid w:val="00B114BB"/>
    <w:rsid w:val="00B13CBC"/>
    <w:rsid w:val="00B239F4"/>
    <w:rsid w:val="00B2634C"/>
    <w:rsid w:val="00B333CD"/>
    <w:rsid w:val="00B3392D"/>
    <w:rsid w:val="00B5341B"/>
    <w:rsid w:val="00B64C22"/>
    <w:rsid w:val="00B73545"/>
    <w:rsid w:val="00B87225"/>
    <w:rsid w:val="00BB1938"/>
    <w:rsid w:val="00BC44F5"/>
    <w:rsid w:val="00BD1F71"/>
    <w:rsid w:val="00BD6F81"/>
    <w:rsid w:val="00BF31A9"/>
    <w:rsid w:val="00C05162"/>
    <w:rsid w:val="00C064DE"/>
    <w:rsid w:val="00C122C0"/>
    <w:rsid w:val="00C1301E"/>
    <w:rsid w:val="00C16873"/>
    <w:rsid w:val="00C255F2"/>
    <w:rsid w:val="00C31887"/>
    <w:rsid w:val="00C4792F"/>
    <w:rsid w:val="00C5442E"/>
    <w:rsid w:val="00C62AE9"/>
    <w:rsid w:val="00C70F57"/>
    <w:rsid w:val="00C9008D"/>
    <w:rsid w:val="00CA59AE"/>
    <w:rsid w:val="00CC5D04"/>
    <w:rsid w:val="00CD148F"/>
    <w:rsid w:val="00CD7D74"/>
    <w:rsid w:val="00CE1CB4"/>
    <w:rsid w:val="00CE7014"/>
    <w:rsid w:val="00CF0CCC"/>
    <w:rsid w:val="00CF30E4"/>
    <w:rsid w:val="00CF45D4"/>
    <w:rsid w:val="00CF495F"/>
    <w:rsid w:val="00CF6F9B"/>
    <w:rsid w:val="00D11B83"/>
    <w:rsid w:val="00D215A4"/>
    <w:rsid w:val="00D42819"/>
    <w:rsid w:val="00D44181"/>
    <w:rsid w:val="00D51F35"/>
    <w:rsid w:val="00D561D9"/>
    <w:rsid w:val="00D67A10"/>
    <w:rsid w:val="00D72DA4"/>
    <w:rsid w:val="00D76023"/>
    <w:rsid w:val="00D82926"/>
    <w:rsid w:val="00D939AC"/>
    <w:rsid w:val="00DA05DB"/>
    <w:rsid w:val="00DA3B21"/>
    <w:rsid w:val="00DB4CD5"/>
    <w:rsid w:val="00DC357B"/>
    <w:rsid w:val="00DD2D10"/>
    <w:rsid w:val="00DE019A"/>
    <w:rsid w:val="00DE1BCC"/>
    <w:rsid w:val="00DF166C"/>
    <w:rsid w:val="00DF49AA"/>
    <w:rsid w:val="00DF4D97"/>
    <w:rsid w:val="00DF77C5"/>
    <w:rsid w:val="00E05293"/>
    <w:rsid w:val="00E206FF"/>
    <w:rsid w:val="00E21A43"/>
    <w:rsid w:val="00E237E6"/>
    <w:rsid w:val="00E253EE"/>
    <w:rsid w:val="00E26AC2"/>
    <w:rsid w:val="00E2763D"/>
    <w:rsid w:val="00E44E22"/>
    <w:rsid w:val="00E5455E"/>
    <w:rsid w:val="00E62F43"/>
    <w:rsid w:val="00E6559E"/>
    <w:rsid w:val="00E74F93"/>
    <w:rsid w:val="00E75A48"/>
    <w:rsid w:val="00E7776E"/>
    <w:rsid w:val="00E8769E"/>
    <w:rsid w:val="00EA67DD"/>
    <w:rsid w:val="00EB4145"/>
    <w:rsid w:val="00ED1A47"/>
    <w:rsid w:val="00ED318D"/>
    <w:rsid w:val="00ED7D3A"/>
    <w:rsid w:val="00EE40DE"/>
    <w:rsid w:val="00F02C94"/>
    <w:rsid w:val="00F03D6B"/>
    <w:rsid w:val="00F101CD"/>
    <w:rsid w:val="00F2267F"/>
    <w:rsid w:val="00F251D6"/>
    <w:rsid w:val="00F25BE0"/>
    <w:rsid w:val="00F27DC8"/>
    <w:rsid w:val="00F45BF5"/>
    <w:rsid w:val="00F52A0A"/>
    <w:rsid w:val="00F57358"/>
    <w:rsid w:val="00F57C4E"/>
    <w:rsid w:val="00F71B3C"/>
    <w:rsid w:val="00F71E99"/>
    <w:rsid w:val="00F7418A"/>
    <w:rsid w:val="00F83226"/>
    <w:rsid w:val="00F954FD"/>
    <w:rsid w:val="00FA4849"/>
    <w:rsid w:val="00FA4C43"/>
    <w:rsid w:val="00FA69DF"/>
    <w:rsid w:val="00FB02F0"/>
    <w:rsid w:val="00FB497B"/>
    <w:rsid w:val="00FC2476"/>
    <w:rsid w:val="00FC45B6"/>
    <w:rsid w:val="00FD0FAB"/>
    <w:rsid w:val="00FD127B"/>
    <w:rsid w:val="00FE5571"/>
    <w:rsid w:val="00FE5963"/>
    <w:rsid w:val="00FE762C"/>
    <w:rsid w:val="00FF7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17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760878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250154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600F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600F65"/>
    <w:rPr>
      <w:rFonts w:cs="Times New Roman"/>
      <w:kern w:val="2"/>
      <w:sz w:val="18"/>
    </w:rPr>
  </w:style>
  <w:style w:type="paragraph" w:styleId="Footer">
    <w:name w:val="footer"/>
    <w:basedOn w:val="Normal"/>
    <w:link w:val="FooterChar"/>
    <w:uiPriority w:val="99"/>
    <w:rsid w:val="00600F65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600F65"/>
    <w:rPr>
      <w:rFonts w:cs="Times New Roman"/>
      <w:kern w:val="2"/>
      <w:sz w:val="18"/>
    </w:rPr>
  </w:style>
  <w:style w:type="paragraph" w:styleId="NormalWeb">
    <w:name w:val="Normal (Web)"/>
    <w:basedOn w:val="Normal"/>
    <w:uiPriority w:val="99"/>
    <w:rsid w:val="00FB497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Caption">
    <w:name w:val="caption"/>
    <w:basedOn w:val="Normal"/>
    <w:next w:val="Normal"/>
    <w:uiPriority w:val="99"/>
    <w:qFormat/>
    <w:rsid w:val="00B3392D"/>
    <w:rPr>
      <w:rFonts w:ascii="Arial" w:eastAsia="黑体" w:hAnsi="Arial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1.bin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oleObject" Target="embeddings/oleObject9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66" Type="http://schemas.openxmlformats.org/officeDocument/2006/relationships/image" Target="media/image31.emf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102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4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3.png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6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png"/><Relationship Id="rId97" Type="http://schemas.openxmlformats.org/officeDocument/2006/relationships/oleObject" Target="embeddings/oleObject4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118</TotalTime>
  <Pages>6</Pages>
  <Words>578</Words>
  <Characters>3301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lzy</dc:creator>
  <cp:keywords/>
  <dc:description/>
  <cp:lastModifiedBy>Zhu</cp:lastModifiedBy>
  <cp:revision>60</cp:revision>
  <cp:lastPrinted>2016-04-05T06:28:00Z</cp:lastPrinted>
  <dcterms:created xsi:type="dcterms:W3CDTF">2016-06-28T03:18:00Z</dcterms:created>
  <dcterms:modified xsi:type="dcterms:W3CDTF">2016-06-30T13:09:00Z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